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48" w:type="pct"/>
        <w:tblInd w:w="-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4962"/>
        <w:gridCol w:w="5814"/>
      </w:tblGrid>
      <w:tr w:rsidR="002C2CDD" w:rsidRPr="002C476A" w14:paraId="6330E01B" w14:textId="77777777" w:rsidTr="00050306">
        <w:tc>
          <w:tcPr>
            <w:tcW w:w="4962" w:type="dxa"/>
            <w:shd w:val="clear" w:color="auto" w:fill="auto"/>
            <w:tcMar>
              <w:top w:w="504" w:type="dxa"/>
              <w:right w:w="720" w:type="dxa"/>
            </w:tcMar>
          </w:tcPr>
          <w:p w14:paraId="6CBAF80F" w14:textId="7EE860F8" w:rsidR="00523479" w:rsidRPr="002C476A" w:rsidRDefault="00FB0EC9" w:rsidP="004D477C">
            <w:pPr>
              <w:pStyle w:val="Initiales"/>
              <w:spacing w:after="1200"/>
            </w:pPr>
            <w:r w:rsidRPr="002C476A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7D96876" wp14:editId="43F49F5B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oupe 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99C231" id="Groupe 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">
        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5A05A6">
              <w:t>PC</w:t>
            </w:r>
          </w:p>
          <w:p w14:paraId="1F97873C" w14:textId="77777777" w:rsidR="008344C5" w:rsidRDefault="008344C5" w:rsidP="008344C5">
            <w:pPr>
              <w:pStyle w:val="Titre3"/>
              <w:spacing w:before="240"/>
            </w:pPr>
          </w:p>
          <w:p w14:paraId="11474E8B" w14:textId="2A5525CA" w:rsidR="00B10718" w:rsidRDefault="00B10718" w:rsidP="008344C5">
            <w:pPr>
              <w:pStyle w:val="Titre3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410DE0DE" wp14:editId="4C516E88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120015</wp:posOffset>
                  </wp:positionV>
                  <wp:extent cx="344170" cy="350520"/>
                  <wp:effectExtent l="0" t="0" r="0" b="0"/>
                  <wp:wrapTight wrapText="bothSides">
                    <wp:wrapPolygon edited="0">
                      <wp:start x="2391" y="0"/>
                      <wp:lineTo x="0" y="7043"/>
                      <wp:lineTo x="0" y="17609"/>
                      <wp:lineTo x="1196" y="19957"/>
                      <wp:lineTo x="11956" y="19957"/>
                      <wp:lineTo x="20325" y="19957"/>
                      <wp:lineTo x="20325" y="7043"/>
                      <wp:lineTo x="14347" y="0"/>
                      <wp:lineTo x="2391" y="0"/>
                    </wp:wrapPolygon>
                  </wp:wrapTight>
                  <wp:docPr id="377001966" name="Image 377001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al-estate-155524_960_72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4C67E138" wp14:editId="6E0301E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368935</wp:posOffset>
                      </wp:positionV>
                      <wp:extent cx="525780" cy="386715"/>
                      <wp:effectExtent l="0" t="0" r="7620" b="0"/>
                      <wp:wrapTight wrapText="bothSides">
                        <wp:wrapPolygon edited="0">
                          <wp:start x="5478" y="0"/>
                          <wp:lineTo x="0" y="3192"/>
                          <wp:lineTo x="0" y="20217"/>
                          <wp:lineTo x="21130" y="20217"/>
                          <wp:lineTo x="21130" y="5320"/>
                          <wp:lineTo x="12522" y="0"/>
                          <wp:lineTo x="5478" y="0"/>
                        </wp:wrapPolygon>
                      </wp:wrapTight>
                      <wp:docPr id="2138113261" name="Groupe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5780" cy="386715"/>
                                <a:chOff x="0" y="0"/>
                                <a:chExt cx="2964180" cy="28479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08627748" name="Imag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64180" cy="246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96593739" name="Zone de texte 3"/>
                              <wps:cNvSpPr txBox="1"/>
                              <wps:spPr>
                                <a:xfrm>
                                  <a:off x="0" y="2466975"/>
                                  <a:ext cx="2964180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52C2CE" w14:textId="77777777" w:rsidR="00B10718" w:rsidRPr="00B10718" w:rsidRDefault="00000000" w:rsidP="00B10718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4" w:history="1">
                                      <w:r w:rsidR="00B10718" w:rsidRPr="00B10718">
                                        <w:rPr>
                                          <w:rStyle w:val="Lienhypertexte"/>
                                          <w:sz w:val="18"/>
                                          <w:szCs w:val="18"/>
                                        </w:rPr>
                                        <w:t>Cette photo</w:t>
                                      </w:r>
                                    </w:hyperlink>
                                    <w:r w:rsidR="00B10718" w:rsidRPr="00B10718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par Auteur inconnu est soumise à la licence </w:t>
                                    </w:r>
                                    <w:hyperlink r:id="rId15" w:history="1">
                                      <w:r w:rsidR="00B10718" w:rsidRPr="00B10718">
                                        <w:rPr>
                                          <w:rStyle w:val="Lienhypertexte"/>
                                          <w:sz w:val="18"/>
                                          <w:szCs w:val="18"/>
                                        </w:rPr>
                                        <w:t>CC BY-NC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67E138" id="Groupe 4" o:spid="_x0000_s1026" style="position:absolute;margin-left:.3pt;margin-top:29.05pt;width:41.4pt;height:30.45pt;z-index:-251644928;mso-width-relative:margin;mso-height-relative:margin" coordsize="29641,28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">
                      <v:shape id="Image 2" o:spid="_x0000_s1027" type="#_x0000_t75" style="position:absolute;width:29641;height:24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">
                        <v:imagedata r:id="rId16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3" o:spid="_x0000_s1028" type="#_x0000_t202" style="position:absolute;top:24669;width:2964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" stroked="f">
                        <v:textbox>
                          <w:txbxContent>
                            <w:p w14:paraId="4752C2CE" w14:textId="77777777" w:rsidR="00B10718" w:rsidRPr="00B10718" w:rsidRDefault="00000000" w:rsidP="00B1071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7" w:history="1">
                                <w:r w:rsidR="00B10718" w:rsidRPr="00B10718">
                                  <w:rPr>
                                    <w:rStyle w:val="Lienhypertexte"/>
                                    <w:sz w:val="18"/>
                                    <w:szCs w:val="18"/>
                                  </w:rPr>
                                  <w:t>Cette photo</w:t>
                                </w:r>
                              </w:hyperlink>
                              <w:r w:rsidR="00B10718" w:rsidRPr="00B10718">
                                <w:rPr>
                                  <w:sz w:val="18"/>
                                  <w:szCs w:val="18"/>
                                </w:rPr>
                                <w:t xml:space="preserve"> par Auteur inconnu est soumise à la licence </w:t>
                              </w:r>
                              <w:hyperlink r:id="rId18" w:history="1">
                                <w:r w:rsidR="00B10718" w:rsidRPr="00B10718">
                                  <w:rPr>
                                    <w:rStyle w:val="Lienhypertexte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C575D20" wp14:editId="15BF7BF4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407035</wp:posOffset>
                  </wp:positionV>
                  <wp:extent cx="640080" cy="376555"/>
                  <wp:effectExtent l="0" t="0" r="7620" b="4445"/>
                  <wp:wrapTight wrapText="bothSides">
                    <wp:wrapPolygon edited="0">
                      <wp:start x="5786" y="0"/>
                      <wp:lineTo x="0" y="6556"/>
                      <wp:lineTo x="0" y="18577"/>
                      <wp:lineTo x="3857" y="20762"/>
                      <wp:lineTo x="14786" y="20762"/>
                      <wp:lineTo x="18000" y="17484"/>
                      <wp:lineTo x="21214" y="10927"/>
                      <wp:lineTo x="21214" y="1093"/>
                      <wp:lineTo x="19929" y="0"/>
                      <wp:lineTo x="5786" y="0"/>
                    </wp:wrapPolygon>
                  </wp:wrapTight>
                  <wp:docPr id="89682551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825510" name="Image 89682551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68</w:t>
            </w:r>
            <w:r w:rsidR="007210AE">
              <w:t>2</w:t>
            </w:r>
            <w:r>
              <w:t>00 MULHOUSE</w:t>
            </w:r>
          </w:p>
          <w:p w14:paraId="54A8824D" w14:textId="64C25CC2" w:rsidR="00B10718" w:rsidRDefault="00B10718" w:rsidP="00B10718"/>
          <w:p w14:paraId="73496078" w14:textId="1731FD4F" w:rsidR="00B10718" w:rsidRDefault="00B10718" w:rsidP="00B10718">
            <w:r>
              <w:t>06</w:t>
            </w:r>
            <w:r w:rsidR="007210AE">
              <w:t>-42</w:t>
            </w:r>
            <w:r>
              <w:t>-2</w:t>
            </w:r>
            <w:r w:rsidR="007210AE">
              <w:t>9</w:t>
            </w:r>
            <w:r>
              <w:t>-20-</w:t>
            </w:r>
            <w:r w:rsidR="007210AE">
              <w:t>5</w:t>
            </w:r>
            <w:r>
              <w:t>0</w:t>
            </w:r>
          </w:p>
          <w:p w14:paraId="4E266C67" w14:textId="31032CEC" w:rsidR="00B10718" w:rsidRDefault="00000000" w:rsidP="00E3427B">
            <w:pPr>
              <w:ind w:left="290"/>
              <w:rPr>
                <w:rStyle w:val="Lienhypertexte"/>
              </w:rPr>
            </w:pPr>
            <w:hyperlink r:id="rId21" w:history="1">
              <w:r w:rsidR="00B10718" w:rsidRPr="003E6771">
                <w:rPr>
                  <w:rStyle w:val="Lienhypertexte"/>
                </w:rPr>
                <w:t>http://conchep.e-monsite.com</w:t>
              </w:r>
            </w:hyperlink>
          </w:p>
          <w:p w14:paraId="38D4EDAA" w14:textId="76F7D315" w:rsidR="00B10718" w:rsidRPr="002C476A" w:rsidRDefault="00B10718" w:rsidP="00E3427B">
            <w:pPr>
              <w:pStyle w:val="Titre3"/>
              <w:spacing w:before="240"/>
              <w:ind w:left="290"/>
            </w:pPr>
            <w:r>
              <w:t>OBJECTIF</w:t>
            </w:r>
          </w:p>
          <w:p w14:paraId="7E07FFE5" w14:textId="0C8D330D" w:rsidR="002C2CDD" w:rsidRPr="002C476A" w:rsidRDefault="00A46AD2" w:rsidP="00B10718">
            <w:pPr>
              <w:ind w:left="290"/>
              <w:jc w:val="both"/>
            </w:pPr>
            <w:r>
              <w:rPr>
                <w:b/>
              </w:rPr>
              <w:t xml:space="preserve">Après plusieurs années d’activité en tant que technicien support en informatique, j’ai décidé de progresser vers le métier de développeur WEB </w:t>
            </w:r>
            <w:r w:rsidR="00D127D7">
              <w:rPr>
                <w:b/>
              </w:rPr>
              <w:t>Full stack</w:t>
            </w:r>
            <w:r w:rsidR="00A2712B">
              <w:rPr>
                <w:b/>
              </w:rPr>
              <w:t xml:space="preserve"> via </w:t>
            </w:r>
            <w:r w:rsidR="00522542" w:rsidRPr="00522542">
              <w:rPr>
                <w:b/>
              </w:rPr>
              <w:t>ELAN Formation</w:t>
            </w:r>
            <w:r w:rsidR="00A2712B">
              <w:rPr>
                <w:b/>
              </w:rPr>
              <w:t xml:space="preserve"> à </w:t>
            </w:r>
            <w:r w:rsidR="004D477C">
              <w:rPr>
                <w:b/>
              </w:rPr>
              <w:t xml:space="preserve">Mulhouse, </w:t>
            </w:r>
            <w:r w:rsidR="00522542" w:rsidRPr="00522542">
              <w:rPr>
                <w:b/>
              </w:rPr>
              <w:t>j’ai comme objectif de développer mes softs &amp; hard skill dans le domaine du numérique, de la programmation</w:t>
            </w:r>
            <w:r w:rsidR="00D8352D">
              <w:rPr>
                <w:b/>
              </w:rPr>
              <w:t xml:space="preserve"> WEB</w:t>
            </w:r>
            <w:r w:rsidR="00522542" w:rsidRPr="00522542">
              <w:rPr>
                <w:b/>
              </w:rPr>
              <w:t xml:space="preserve"> afin </w:t>
            </w:r>
            <w:r w:rsidR="00C945D2" w:rsidRPr="00522542">
              <w:rPr>
                <w:b/>
              </w:rPr>
              <w:t>de trouver</w:t>
            </w:r>
            <w:r w:rsidR="00522542" w:rsidRPr="00522542">
              <w:rPr>
                <w:b/>
              </w:rPr>
              <w:t xml:space="preserve"> un travail dans ce domaine</w:t>
            </w:r>
            <w:r w:rsidR="00522542">
              <w:rPr>
                <w:b/>
              </w:rPr>
              <w:t xml:space="preserve"> </w:t>
            </w:r>
          </w:p>
          <w:p w14:paraId="13F100D6" w14:textId="5D81486A" w:rsidR="002C2CDD" w:rsidRPr="002C476A" w:rsidRDefault="00000000" w:rsidP="00B10718">
            <w:pPr>
              <w:pStyle w:val="Titre3"/>
              <w:ind w:left="290"/>
            </w:pPr>
            <w:sdt>
              <w:sdtPr>
                <w:alias w:val="Compétences :"/>
                <w:tag w:val="Compétences :"/>
                <w:id w:val="1490835561"/>
                <w:placeholder>
                  <w:docPart w:val="A8668F09EBA840DEA9322BDC36F0F7B5"/>
                </w:placeholder>
                <w:temporary/>
                <w:showingPlcHdr/>
                <w15:appearance w15:val="hidden"/>
              </w:sdtPr>
              <w:sdtContent>
                <w:r w:rsidR="002C2CDD" w:rsidRPr="001B6BA1">
                  <w:rPr>
                    <w:sz w:val="28"/>
                    <w:szCs w:val="28"/>
                    <w:lang w:bidi="fr-FR"/>
                  </w:rPr>
                  <w:t>Compétences</w:t>
                </w:r>
              </w:sdtContent>
            </w:sdt>
          </w:p>
          <w:p w14:paraId="4CF21C90" w14:textId="3B6B09FE" w:rsidR="009C0444" w:rsidRPr="004D267F" w:rsidRDefault="009C0444" w:rsidP="004D267F">
            <w:pPr>
              <w:pStyle w:val="Paragraphedeliste"/>
              <w:numPr>
                <w:ilvl w:val="0"/>
                <w:numId w:val="13"/>
              </w:numPr>
              <w:spacing w:before="108" w:line="199" w:lineRule="auto"/>
              <w:rPr>
                <w:rFonts w:ascii="Verdana" w:hAnsi="Verdana"/>
                <w:color w:val="000000"/>
                <w:spacing w:val="-11"/>
                <w:sz w:val="20"/>
                <w:szCs w:val="24"/>
              </w:rPr>
            </w:pPr>
            <w:r w:rsidRPr="004D267F">
              <w:rPr>
                <w:rFonts w:ascii="Verdana" w:hAnsi="Verdana"/>
                <w:color w:val="000000"/>
                <w:spacing w:val="-11"/>
                <w:sz w:val="20"/>
                <w:szCs w:val="24"/>
              </w:rPr>
              <w:t>Intervenir et assister en centre de services sur l'environnement de travail utilisateur</w:t>
            </w:r>
          </w:p>
          <w:p w14:paraId="2AF932C4" w14:textId="10D8AD8C" w:rsidR="009C0444" w:rsidRPr="004D267F" w:rsidRDefault="009C0444" w:rsidP="004D267F">
            <w:pPr>
              <w:pStyle w:val="Paragraphedeliste"/>
              <w:numPr>
                <w:ilvl w:val="0"/>
                <w:numId w:val="13"/>
              </w:numPr>
              <w:spacing w:before="180" w:line="213" w:lineRule="auto"/>
              <w:rPr>
                <w:rFonts w:ascii="Arial" w:hAnsi="Arial"/>
                <w:color w:val="000000"/>
                <w:spacing w:val="-11"/>
                <w:w w:val="105"/>
                <w:szCs w:val="24"/>
              </w:rPr>
            </w:pPr>
            <w:r w:rsidRPr="004D267F">
              <w:rPr>
                <w:rFonts w:ascii="Verdana" w:hAnsi="Verdana"/>
                <w:color w:val="000000"/>
                <w:spacing w:val="-11"/>
                <w:sz w:val="20"/>
                <w:szCs w:val="24"/>
              </w:rPr>
              <w:t xml:space="preserve">Intervenir et assurer le support sur les systèmes et les réseaux informatiques </w:t>
            </w:r>
          </w:p>
          <w:p w14:paraId="40C52F96" w14:textId="36233D1E" w:rsidR="009C0444" w:rsidRDefault="001A3E41" w:rsidP="004D267F">
            <w:pPr>
              <w:pStyle w:val="Paragraphedeliste"/>
              <w:numPr>
                <w:ilvl w:val="0"/>
                <w:numId w:val="13"/>
              </w:numPr>
              <w:spacing w:before="144" w:line="216" w:lineRule="auto"/>
              <w:rPr>
                <w:rFonts w:ascii="Verdana" w:hAnsi="Verdana"/>
                <w:color w:val="000000"/>
                <w:spacing w:val="-11"/>
                <w:sz w:val="20"/>
                <w:szCs w:val="24"/>
              </w:rPr>
            </w:pPr>
            <w:r w:rsidRPr="004D267F">
              <w:rPr>
                <w:rFonts w:ascii="Verdana" w:hAnsi="Verdana"/>
                <w:color w:val="000000"/>
                <w:spacing w:val="-11"/>
                <w:sz w:val="20"/>
                <w:szCs w:val="24"/>
              </w:rPr>
              <w:t>Intervenir et assurer le support sur les serveurs d'applications</w:t>
            </w:r>
          </w:p>
          <w:p w14:paraId="07F08770" w14:textId="7F26D8ED" w:rsidR="00436090" w:rsidRDefault="00436090" w:rsidP="004D267F">
            <w:pPr>
              <w:pStyle w:val="Paragraphedeliste"/>
              <w:numPr>
                <w:ilvl w:val="0"/>
                <w:numId w:val="13"/>
              </w:numPr>
              <w:spacing w:before="144" w:line="216" w:lineRule="auto"/>
              <w:rPr>
                <w:rFonts w:ascii="Verdana" w:hAnsi="Verdana"/>
                <w:color w:val="000000"/>
                <w:spacing w:val="-11"/>
                <w:sz w:val="20"/>
                <w:szCs w:val="24"/>
              </w:rPr>
            </w:pPr>
            <w:r>
              <w:rPr>
                <w:rFonts w:ascii="Verdana" w:hAnsi="Verdana"/>
                <w:color w:val="000000"/>
                <w:spacing w:val="-11"/>
                <w:sz w:val="20"/>
                <w:szCs w:val="24"/>
              </w:rPr>
              <w:t>Réseaux TCP/IP</w:t>
            </w:r>
          </w:p>
          <w:p w14:paraId="6DC7D2C4" w14:textId="46F81CD2" w:rsidR="0046603B" w:rsidRPr="00E3427B" w:rsidRDefault="00436090" w:rsidP="00E3427B">
            <w:pPr>
              <w:pStyle w:val="Paragraphedeliste"/>
              <w:numPr>
                <w:ilvl w:val="0"/>
                <w:numId w:val="13"/>
              </w:numPr>
              <w:spacing w:before="144" w:line="216" w:lineRule="auto"/>
              <w:ind w:right="-153"/>
              <w:rPr>
                <w:rFonts w:ascii="Verdana" w:hAnsi="Verdana"/>
                <w:color w:val="000000"/>
                <w:spacing w:val="-11"/>
                <w:sz w:val="20"/>
                <w:szCs w:val="24"/>
              </w:rPr>
            </w:pPr>
            <w:r>
              <w:rPr>
                <w:rFonts w:ascii="Verdana" w:hAnsi="Verdana"/>
                <w:color w:val="000000"/>
                <w:spacing w:val="-11"/>
                <w:sz w:val="20"/>
                <w:szCs w:val="24"/>
              </w:rPr>
              <w:t>Virtualisation</w:t>
            </w:r>
          </w:p>
          <w:p w14:paraId="0023E8FA" w14:textId="3B50BC62" w:rsidR="00D05E83" w:rsidRDefault="008A4B06" w:rsidP="00D05E83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D94DC9D" wp14:editId="33C624AF">
                  <wp:simplePos x="0" y="0"/>
                  <wp:positionH relativeFrom="column">
                    <wp:posOffset>966812</wp:posOffset>
                  </wp:positionH>
                  <wp:positionV relativeFrom="paragraph">
                    <wp:posOffset>175260</wp:posOffset>
                  </wp:positionV>
                  <wp:extent cx="368935" cy="368935"/>
                  <wp:effectExtent l="0" t="0" r="0" b="0"/>
                  <wp:wrapTight wrapText="bothSides">
                    <wp:wrapPolygon edited="0">
                      <wp:start x="0" y="0"/>
                      <wp:lineTo x="0" y="20076"/>
                      <wp:lineTo x="20076" y="20076"/>
                      <wp:lineTo x="20076" y="0"/>
                      <wp:lineTo x="0" y="0"/>
                    </wp:wrapPolygon>
                  </wp:wrapTight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mware.jfif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3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05E83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88F5D1F" wp14:editId="46332959">
                  <wp:simplePos x="0" y="0"/>
                  <wp:positionH relativeFrom="column">
                    <wp:posOffset>1986769</wp:posOffset>
                  </wp:positionH>
                  <wp:positionV relativeFrom="paragraph">
                    <wp:posOffset>67457</wp:posOffset>
                  </wp:positionV>
                  <wp:extent cx="826464" cy="298938"/>
                  <wp:effectExtent l="0" t="0" r="0" b="6350"/>
                  <wp:wrapTight wrapText="bothSides">
                    <wp:wrapPolygon edited="0">
                      <wp:start x="0" y="0"/>
                      <wp:lineTo x="0" y="20681"/>
                      <wp:lineTo x="20919" y="20681"/>
                      <wp:lineTo x="20919" y="0"/>
                      <wp:lineTo x="0" y="0"/>
                    </wp:wrapPolygon>
                  </wp:wrapTight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vsphere.jfif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464" cy="29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05E83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A685CA3" wp14:editId="466CC623">
                  <wp:simplePos x="0" y="0"/>
                  <wp:positionH relativeFrom="column">
                    <wp:posOffset>1477010</wp:posOffset>
                  </wp:positionH>
                  <wp:positionV relativeFrom="paragraph">
                    <wp:posOffset>88168</wp:posOffset>
                  </wp:positionV>
                  <wp:extent cx="387119" cy="219808"/>
                  <wp:effectExtent l="0" t="0" r="0" b="8890"/>
                  <wp:wrapTight wrapText="bothSides">
                    <wp:wrapPolygon edited="0">
                      <wp:start x="0" y="0"/>
                      <wp:lineTo x="0" y="20601"/>
                      <wp:lineTo x="20217" y="20601"/>
                      <wp:lineTo x="20217" y="0"/>
                      <wp:lineTo x="0" y="0"/>
                    </wp:wrapPolygon>
                  </wp:wrapTight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lpi.jfif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19" cy="21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05E83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71104FE" wp14:editId="0B6FEEEF">
                  <wp:simplePos x="0" y="0"/>
                  <wp:positionH relativeFrom="column">
                    <wp:posOffset>405570</wp:posOffset>
                  </wp:positionH>
                  <wp:positionV relativeFrom="paragraph">
                    <wp:posOffset>19294</wp:posOffset>
                  </wp:positionV>
                  <wp:extent cx="379095" cy="368935"/>
                  <wp:effectExtent l="0" t="0" r="1905" b="0"/>
                  <wp:wrapTight wrapText="bothSides">
                    <wp:wrapPolygon edited="0">
                      <wp:start x="0" y="0"/>
                      <wp:lineTo x="0" y="20076"/>
                      <wp:lineTo x="20623" y="20076"/>
                      <wp:lineTo x="20623" y="0"/>
                      <wp:lineTo x="0" y="0"/>
                    </wp:wrapPolygon>
                  </wp:wrapTight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andesk.jfif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320D524" w14:textId="07AC486A" w:rsidR="00D05E83" w:rsidRDefault="00D05E83" w:rsidP="00D05E83"/>
          <w:p w14:paraId="3B848F7F" w14:textId="70566AB9" w:rsidR="00D05E83" w:rsidRDefault="00A55CCC" w:rsidP="00D05E83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20D195E1" wp14:editId="248E5B20">
                  <wp:simplePos x="0" y="0"/>
                  <wp:positionH relativeFrom="column">
                    <wp:posOffset>903850</wp:posOffset>
                  </wp:positionH>
                  <wp:positionV relativeFrom="paragraph">
                    <wp:posOffset>96276</wp:posOffset>
                  </wp:positionV>
                  <wp:extent cx="457200" cy="365760"/>
                  <wp:effectExtent l="0" t="0" r="0" b="0"/>
                  <wp:wrapTight wrapText="bothSides">
                    <wp:wrapPolygon edited="0">
                      <wp:start x="21600" y="21600"/>
                      <wp:lineTo x="21600" y="1350"/>
                      <wp:lineTo x="900" y="1350"/>
                      <wp:lineTo x="900" y="21600"/>
                      <wp:lineTo x="21600" y="2160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inux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5720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42D76937" wp14:editId="2E96B020">
                  <wp:simplePos x="0" y="0"/>
                  <wp:positionH relativeFrom="column">
                    <wp:posOffset>454294</wp:posOffset>
                  </wp:positionH>
                  <wp:positionV relativeFrom="paragraph">
                    <wp:posOffset>137013</wp:posOffset>
                  </wp:positionV>
                  <wp:extent cx="329709" cy="310314"/>
                  <wp:effectExtent l="0" t="0" r="0" b="0"/>
                  <wp:wrapTight wrapText="bothSides">
                    <wp:wrapPolygon edited="0">
                      <wp:start x="0" y="0"/>
                      <wp:lineTo x="0" y="19918"/>
                      <wp:lineTo x="19977" y="19918"/>
                      <wp:lineTo x="19977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indows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29709" cy="31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74DBA62" w14:textId="7F93BB5D" w:rsidR="007C6A7C" w:rsidRDefault="007C6A7C" w:rsidP="007C6A7C"/>
          <w:p w14:paraId="786159B2" w14:textId="77777777" w:rsidR="007C6A7C" w:rsidRDefault="007C6A7C" w:rsidP="007C6A7C"/>
          <w:p w14:paraId="52962CF7" w14:textId="1BF3F096" w:rsidR="00C945D2" w:rsidRDefault="00D05E83" w:rsidP="00D05E83">
            <w:pPr>
              <w:ind w:left="574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28D545E" wp14:editId="40CC06C3">
                  <wp:simplePos x="0" y="0"/>
                  <wp:positionH relativeFrom="column">
                    <wp:posOffset>1918433</wp:posOffset>
                  </wp:positionH>
                  <wp:positionV relativeFrom="paragraph">
                    <wp:posOffset>102333</wp:posOffset>
                  </wp:positionV>
                  <wp:extent cx="457200" cy="317500"/>
                  <wp:effectExtent l="0" t="0" r="0" b="6350"/>
                  <wp:wrapTight wrapText="bothSides">
                    <wp:wrapPolygon edited="0">
                      <wp:start x="0" y="0"/>
                      <wp:lineTo x="0" y="20736"/>
                      <wp:lineTo x="20700" y="20736"/>
                      <wp:lineTo x="20700" y="0"/>
                      <wp:lineTo x="0" y="0"/>
                    </wp:wrapPolygon>
                  </wp:wrapTight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allemagne.jfif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49B3A52C" wp14:editId="4D54B867">
                  <wp:simplePos x="0" y="0"/>
                  <wp:positionH relativeFrom="column">
                    <wp:posOffset>1230630</wp:posOffset>
                  </wp:positionH>
                  <wp:positionV relativeFrom="paragraph">
                    <wp:posOffset>140335</wp:posOffset>
                  </wp:positionV>
                  <wp:extent cx="386715" cy="273050"/>
                  <wp:effectExtent l="0" t="0" r="0" b="0"/>
                  <wp:wrapTight wrapText="bothSides">
                    <wp:wrapPolygon edited="0">
                      <wp:start x="0" y="0"/>
                      <wp:lineTo x="0" y="19591"/>
                      <wp:lineTo x="20217" y="19591"/>
                      <wp:lineTo x="20217" y="0"/>
                      <wp:lineTo x="0" y="0"/>
                    </wp:wrapPolygon>
                  </wp:wrapTight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nglais.jfif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0718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7AEB0AC" wp14:editId="45078A62">
                  <wp:simplePos x="0" y="0"/>
                  <wp:positionH relativeFrom="column">
                    <wp:posOffset>522605</wp:posOffset>
                  </wp:positionH>
                  <wp:positionV relativeFrom="paragraph">
                    <wp:posOffset>48260</wp:posOffset>
                  </wp:positionV>
                  <wp:extent cx="421640" cy="421640"/>
                  <wp:effectExtent l="0" t="0" r="0" b="0"/>
                  <wp:wrapTight wrapText="bothSides">
                    <wp:wrapPolygon edited="0">
                      <wp:start x="0" y="0"/>
                      <wp:lineTo x="0" y="20494"/>
                      <wp:lineTo x="20494" y="20494"/>
                      <wp:lineTo x="20494" y="0"/>
                      <wp:lineTo x="0" y="0"/>
                    </wp:wrapPolygon>
                  </wp:wrapTight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france.jfif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" cy="4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93B527" w14:textId="2A5962FF" w:rsidR="00C945D2" w:rsidRDefault="00C945D2" w:rsidP="0046603B"/>
          <w:p w14:paraId="1FB9C2F9" w14:textId="4699D250" w:rsidR="003A37C7" w:rsidRPr="002C476A" w:rsidRDefault="003A37C7" w:rsidP="0046603B"/>
        </w:tc>
        <w:tc>
          <w:tcPr>
            <w:tcW w:w="5814" w:type="dxa"/>
            <w:shd w:val="clear" w:color="auto" w:fill="auto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5814"/>
            </w:tblGrid>
            <w:tr w:rsidR="00C612DA" w:rsidRPr="004C522B" w14:paraId="61186F9C" w14:textId="77777777" w:rsidTr="00B10718">
              <w:trPr>
                <w:trHeight w:hRule="exact" w:val="1759"/>
              </w:trPr>
              <w:tc>
                <w:tcPr>
                  <w:tcW w:w="6055" w:type="dxa"/>
                </w:tcPr>
                <w:p w14:paraId="34798AE5" w14:textId="6B97DDBE" w:rsidR="00C612DA" w:rsidRPr="00E3427B" w:rsidRDefault="00000000" w:rsidP="00B10718">
                  <w:pPr>
                    <w:pStyle w:val="Titre1"/>
                    <w:ind w:left="147"/>
                    <w:jc w:val="left"/>
                    <w:rPr>
                      <w:rFonts w:asciiTheme="minorHAnsi" w:eastAsiaTheme="minorHAnsi" w:hAnsiTheme="minorHAnsi" w:cstheme="minorBidi"/>
                      <w:b/>
                      <w:caps w:val="0"/>
                      <w:color w:val="auto"/>
                      <w:sz w:val="40"/>
                      <w:szCs w:val="40"/>
                    </w:rPr>
                  </w:pPr>
                  <w:sdt>
                    <w:sdtPr>
                      <w:rPr>
                        <w:rFonts w:asciiTheme="minorHAnsi" w:eastAsiaTheme="minorHAnsi" w:hAnsiTheme="minorHAnsi" w:cstheme="minorBidi"/>
                        <w:b/>
                        <w:caps w:val="0"/>
                        <w:color w:val="auto"/>
                        <w:sz w:val="32"/>
                        <w:szCs w:val="28"/>
                      </w:rPr>
                      <w:alias w:val="Entrez votre nom :"/>
                      <w:tag w:val="Entrez votre nom :"/>
                      <w:id w:val="-296147368"/>
                      <w:placeholder>
                        <w:docPart w:val="C6C83276263C4A8CA15F6D54840002A3"/>
                      </w:placeholder>
                      <w15:appearance w15:val="hidden"/>
                    </w:sdtPr>
                    <w:sdtEndPr>
                      <w:rPr>
                        <w:sz w:val="40"/>
                        <w:szCs w:val="40"/>
                      </w:rPr>
                    </w:sdtEndPr>
                    <w:sdtContent>
                      <w:r w:rsidR="003B2501" w:rsidRPr="00E3427B">
                        <w:rPr>
                          <w:rFonts w:asciiTheme="minorHAnsi" w:eastAsiaTheme="minorHAnsi" w:hAnsiTheme="minorHAnsi" w:cstheme="minorBidi"/>
                          <w:b/>
                          <w:caps w:val="0"/>
                          <w:color w:val="auto"/>
                          <w:sz w:val="40"/>
                          <w:szCs w:val="40"/>
                        </w:rPr>
                        <w:t xml:space="preserve">Peter </w:t>
                      </w:r>
                      <w:r w:rsidR="00E3427B" w:rsidRPr="00E3427B">
                        <w:rPr>
                          <w:rFonts w:asciiTheme="minorHAnsi" w:eastAsiaTheme="minorHAnsi" w:hAnsiTheme="minorHAnsi" w:cstheme="minorBidi"/>
                          <w:b/>
                          <w:caps w:val="0"/>
                          <w:color w:val="auto"/>
                          <w:sz w:val="40"/>
                          <w:szCs w:val="40"/>
                        </w:rPr>
                        <w:t>CONCHE</w:t>
                      </w:r>
                    </w:sdtContent>
                  </w:sdt>
                </w:p>
                <w:p w14:paraId="35D25520" w14:textId="1FE45D26" w:rsidR="00906BEE" w:rsidRPr="004C522B" w:rsidRDefault="00000000" w:rsidP="00B10718">
                  <w:pPr>
                    <w:pStyle w:val="Titre2"/>
                    <w:ind w:left="147"/>
                    <w:jc w:val="left"/>
                    <w:rPr>
                      <w:rFonts w:asciiTheme="minorHAnsi" w:eastAsiaTheme="minorHAnsi" w:hAnsiTheme="minorHAnsi" w:cstheme="minorBidi"/>
                      <w:b/>
                      <w:caps w:val="0"/>
                      <w:color w:val="auto"/>
                      <w:szCs w:val="22"/>
                    </w:rPr>
                  </w:pPr>
                  <w:sdt>
                    <w:sdtPr>
                      <w:rPr>
                        <w:rFonts w:asciiTheme="minorHAnsi" w:eastAsiaTheme="minorHAnsi" w:hAnsiTheme="minorHAnsi" w:cstheme="minorBidi"/>
                        <w:b/>
                        <w:caps w:val="0"/>
                        <w:color w:val="auto"/>
                        <w:sz w:val="32"/>
                        <w:szCs w:val="32"/>
                      </w:rPr>
                      <w:alias w:val="Entrez un profession ou un secteur d’activité :"/>
                      <w:tag w:val="Entrez un profession ou un secteur d’activité :"/>
                      <w:id w:val="-223601802"/>
                      <w:placeholder>
                        <w:docPart w:val="94A2C14C6C5E43A3B32238CB96DD406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F7023C" w:rsidRPr="00B10718">
                        <w:rPr>
                          <w:rFonts w:asciiTheme="minorHAnsi" w:eastAsiaTheme="minorHAnsi" w:hAnsiTheme="minorHAnsi" w:cstheme="minorBidi"/>
                          <w:b/>
                          <w:caps w:val="0"/>
                          <w:color w:val="auto"/>
                          <w:sz w:val="32"/>
                          <w:szCs w:val="32"/>
                        </w:rPr>
                        <w:t>Développeur</w:t>
                      </w:r>
                      <w:r w:rsidR="00515E17" w:rsidRPr="00B10718">
                        <w:rPr>
                          <w:rFonts w:asciiTheme="minorHAnsi" w:eastAsiaTheme="minorHAnsi" w:hAnsiTheme="minorHAnsi" w:cstheme="minorBidi"/>
                          <w:b/>
                          <w:caps w:val="0"/>
                          <w:color w:val="auto"/>
                          <w:sz w:val="32"/>
                          <w:szCs w:val="32"/>
                        </w:rPr>
                        <w:t xml:space="preserve"> web </w:t>
                      </w:r>
                      <w:r w:rsidR="004D267F" w:rsidRPr="00B10718">
                        <w:rPr>
                          <w:rFonts w:asciiTheme="minorHAnsi" w:eastAsiaTheme="minorHAnsi" w:hAnsiTheme="minorHAnsi" w:cstheme="minorBidi"/>
                          <w:b/>
                          <w:caps w:val="0"/>
                          <w:color w:val="auto"/>
                          <w:sz w:val="32"/>
                          <w:szCs w:val="32"/>
                        </w:rPr>
                        <w:t>(niveau 6)</w:t>
                      </w:r>
                    </w:sdtContent>
                  </w:sdt>
                </w:p>
              </w:tc>
            </w:tr>
          </w:tbl>
          <w:p w14:paraId="017E9C5A" w14:textId="6F1AE20E" w:rsidR="002C2CDD" w:rsidRPr="00C617BA" w:rsidRDefault="00000000" w:rsidP="00B10718">
            <w:pPr>
              <w:pStyle w:val="Titre3"/>
              <w:spacing w:before="100" w:beforeAutospacing="1" w:after="120"/>
              <w:ind w:left="147"/>
              <w:rPr>
                <w:rFonts w:asciiTheme="minorHAnsi" w:eastAsiaTheme="minorHAnsi" w:hAnsiTheme="minorHAnsi" w:cstheme="minorBidi"/>
                <w:b/>
                <w:caps w:val="0"/>
                <w:szCs w:val="32"/>
              </w:rPr>
            </w:pPr>
            <w:sdt>
              <w:sdtPr>
                <w:rPr>
                  <w:rFonts w:asciiTheme="minorHAnsi" w:eastAsiaTheme="minorHAnsi" w:hAnsiTheme="minorHAnsi" w:cstheme="minorBidi"/>
                  <w:b/>
                  <w:caps w:val="0"/>
                  <w:szCs w:val="32"/>
                </w:rPr>
                <w:alias w:val="Expérience :"/>
                <w:tag w:val="Expérience :"/>
                <w:id w:val="1217937480"/>
                <w:placeholder>
                  <w:docPart w:val="4CA279DEC32543C7BAFB0983AB31DFDF"/>
                </w:placeholder>
                <w:temporary/>
                <w:showingPlcHdr/>
                <w15:appearance w15:val="hidden"/>
              </w:sdtPr>
              <w:sdtContent>
                <w:r w:rsidR="002C2CDD" w:rsidRPr="00C617BA">
                  <w:rPr>
                    <w:rFonts w:asciiTheme="minorHAnsi" w:eastAsiaTheme="minorHAnsi" w:hAnsiTheme="minorHAnsi" w:cstheme="minorBidi"/>
                    <w:b/>
                    <w:caps w:val="0"/>
                    <w:szCs w:val="32"/>
                  </w:rPr>
                  <w:t>Expérience</w:t>
                </w:r>
              </w:sdtContent>
            </w:sdt>
            <w:r w:rsidR="004D4852" w:rsidRPr="00C617BA">
              <w:rPr>
                <w:rFonts w:asciiTheme="minorHAnsi" w:eastAsiaTheme="minorHAnsi" w:hAnsiTheme="minorHAnsi" w:cstheme="minorBidi"/>
                <w:b/>
                <w:caps w:val="0"/>
                <w:szCs w:val="32"/>
              </w:rPr>
              <w:t>s Professionnelles</w:t>
            </w:r>
          </w:p>
          <w:p w14:paraId="75C739CB" w14:textId="55E03200" w:rsidR="004D267F" w:rsidRPr="00237C34" w:rsidRDefault="00E201A5" w:rsidP="004D477C">
            <w:pPr>
              <w:pStyle w:val="Sansinterligne1"/>
              <w:rPr>
                <w:rFonts w:asciiTheme="minorHAnsi" w:eastAsiaTheme="minorHAnsi" w:hAnsiTheme="minorHAnsi" w:cstheme="minorBidi"/>
                <w:lang w:eastAsia="en-US"/>
              </w:rPr>
            </w:pPr>
            <w:r w:rsidRPr="002A4128">
              <w:rPr>
                <w:rFonts w:asciiTheme="minorHAnsi" w:eastAsiaTheme="minorHAnsi" w:hAnsiTheme="minorHAnsi" w:cstheme="minorBidi"/>
                <w:b/>
                <w:color w:val="4472C4" w:themeColor="accent5"/>
                <w:lang w:eastAsia="en-US"/>
              </w:rPr>
              <w:t>10/2023-02/2024</w:t>
            </w:r>
            <w:r w:rsidR="004D267F">
              <w:rPr>
                <w:rFonts w:asciiTheme="minorHAnsi" w:eastAsiaTheme="minorHAnsi" w:hAnsiTheme="minorHAnsi" w:cstheme="minorBidi"/>
                <w:b/>
                <w:color w:val="4472C4" w:themeColor="accent5"/>
                <w:lang w:eastAsia="en-US"/>
              </w:rPr>
              <w:t xml:space="preserve"> - </w:t>
            </w:r>
            <w:r>
              <w:rPr>
                <w:rFonts w:asciiTheme="minorHAnsi" w:eastAsiaTheme="minorHAnsi" w:hAnsiTheme="minorHAnsi" w:cstheme="minorBidi"/>
                <w:b/>
                <w:lang w:eastAsia="en-US"/>
              </w:rPr>
              <w:t>Technicien Assistance</w:t>
            </w:r>
            <w:r w:rsidR="004D267F">
              <w:rPr>
                <w:rFonts w:asciiTheme="minorHAnsi" w:eastAsiaTheme="minorHAnsi" w:hAnsiTheme="minorHAnsi" w:cstheme="minorBidi"/>
                <w:b/>
                <w:lang w:eastAsia="en-US"/>
              </w:rPr>
              <w:t xml:space="preserve"> - </w:t>
            </w:r>
            <w:r w:rsidRPr="00237C34">
              <w:rPr>
                <w:rFonts w:asciiTheme="minorHAnsi" w:eastAsiaTheme="minorHAnsi" w:hAnsiTheme="minorHAnsi" w:cstheme="minorBidi"/>
                <w:lang w:eastAsia="en-US"/>
              </w:rPr>
              <w:t>Mairie de Wittelsheim</w:t>
            </w:r>
            <w:r w:rsidR="00310826">
              <w:rPr>
                <w:rFonts w:asciiTheme="minorHAnsi" w:eastAsiaTheme="minorHAnsi" w:hAnsiTheme="minorHAnsi" w:cstheme="minorBidi"/>
                <w:lang w:eastAsia="en-US"/>
              </w:rPr>
              <w:t> :</w:t>
            </w:r>
          </w:p>
          <w:p w14:paraId="66C4F430" w14:textId="6ED18540" w:rsidR="004D267F" w:rsidRPr="00237C34" w:rsidRDefault="004D267F" w:rsidP="004D477C">
            <w:pPr>
              <w:pStyle w:val="Sansinterligne1"/>
              <w:numPr>
                <w:ilvl w:val="0"/>
                <w:numId w:val="12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237C34">
              <w:rPr>
                <w:rFonts w:asciiTheme="minorHAnsi" w:eastAsiaTheme="minorHAnsi" w:hAnsiTheme="minorHAnsi" w:cstheme="minorBidi"/>
                <w:lang w:eastAsia="en-US"/>
              </w:rPr>
              <w:t>Gestion</w:t>
            </w:r>
            <w:r w:rsidR="00E201A5" w:rsidRPr="00237C34">
              <w:rPr>
                <w:rFonts w:asciiTheme="minorHAnsi" w:eastAsiaTheme="minorHAnsi" w:hAnsiTheme="minorHAnsi" w:cstheme="minorBidi"/>
                <w:lang w:eastAsia="en-US"/>
              </w:rPr>
              <w:t xml:space="preserve"> parc machines</w:t>
            </w:r>
          </w:p>
          <w:p w14:paraId="6127E0D5" w14:textId="77777777" w:rsidR="004D267F" w:rsidRPr="00237C34" w:rsidRDefault="00E201A5" w:rsidP="004D477C">
            <w:pPr>
              <w:pStyle w:val="Sansinterligne1"/>
              <w:numPr>
                <w:ilvl w:val="0"/>
                <w:numId w:val="12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237C34">
              <w:rPr>
                <w:rFonts w:asciiTheme="minorHAnsi" w:eastAsiaTheme="minorHAnsi" w:hAnsiTheme="minorHAnsi" w:cstheme="minorBidi"/>
                <w:lang w:eastAsia="en-US"/>
              </w:rPr>
              <w:t>Intune dans le Cloud</w:t>
            </w:r>
          </w:p>
          <w:p w14:paraId="0BB78679" w14:textId="1C8A5EED" w:rsidR="00E201A5" w:rsidRPr="00237C34" w:rsidRDefault="004D267F" w:rsidP="004D477C">
            <w:pPr>
              <w:pStyle w:val="Sansinterligne1"/>
              <w:numPr>
                <w:ilvl w:val="0"/>
                <w:numId w:val="12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237C34">
              <w:rPr>
                <w:rFonts w:asciiTheme="minorHAnsi" w:eastAsiaTheme="minorHAnsi" w:hAnsiTheme="minorHAnsi" w:cstheme="minorBidi"/>
                <w:lang w:eastAsia="en-US"/>
              </w:rPr>
              <w:t>Déploiement</w:t>
            </w:r>
            <w:r w:rsidR="00E201A5" w:rsidRPr="00237C34">
              <w:rPr>
                <w:rFonts w:asciiTheme="minorHAnsi" w:eastAsiaTheme="minorHAnsi" w:hAnsiTheme="minorHAnsi" w:cstheme="minorBidi"/>
                <w:lang w:eastAsia="en-US"/>
              </w:rPr>
              <w:t xml:space="preserve"> mat</w:t>
            </w:r>
            <w:r w:rsidR="00334863" w:rsidRPr="00237C34">
              <w:rPr>
                <w:rFonts w:asciiTheme="minorHAnsi" w:eastAsiaTheme="minorHAnsi" w:hAnsiTheme="minorHAnsi" w:cstheme="minorBidi"/>
                <w:lang w:eastAsia="en-US"/>
              </w:rPr>
              <w:t>.</w:t>
            </w:r>
            <w:r w:rsidR="00E201A5" w:rsidRPr="00237C34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w:r w:rsidR="00334863" w:rsidRPr="00237C34">
              <w:rPr>
                <w:rFonts w:asciiTheme="minorHAnsi" w:eastAsiaTheme="minorHAnsi" w:hAnsiTheme="minorHAnsi" w:cstheme="minorBidi"/>
                <w:lang w:eastAsia="en-US"/>
              </w:rPr>
              <w:t>I</w:t>
            </w:r>
            <w:r w:rsidR="00E201A5" w:rsidRPr="00237C34">
              <w:rPr>
                <w:rFonts w:asciiTheme="minorHAnsi" w:eastAsiaTheme="minorHAnsi" w:hAnsiTheme="minorHAnsi" w:cstheme="minorBidi"/>
                <w:lang w:eastAsia="en-US"/>
              </w:rPr>
              <w:t>nfo</w:t>
            </w:r>
            <w:r w:rsidR="00334863" w:rsidRPr="00237C34">
              <w:rPr>
                <w:rFonts w:asciiTheme="minorHAnsi" w:eastAsiaTheme="minorHAnsi" w:hAnsiTheme="minorHAnsi" w:cstheme="minorBidi"/>
                <w:lang w:eastAsia="en-US"/>
              </w:rPr>
              <w:t>.</w:t>
            </w:r>
            <w:r w:rsidR="00E201A5" w:rsidRPr="00237C34">
              <w:rPr>
                <w:rFonts w:asciiTheme="minorHAnsi" w:eastAsiaTheme="minorHAnsi" w:hAnsiTheme="minorHAnsi" w:cstheme="minorBidi"/>
                <w:lang w:eastAsia="en-US"/>
              </w:rPr>
              <w:t>, Endpoint m</w:t>
            </w:r>
            <w:r w:rsidR="00310826">
              <w:rPr>
                <w:rFonts w:asciiTheme="minorHAnsi" w:eastAsiaTheme="minorHAnsi" w:hAnsiTheme="minorHAnsi" w:cstheme="minorBidi"/>
                <w:lang w:eastAsia="en-US"/>
              </w:rPr>
              <w:t>n</w:t>
            </w:r>
            <w:r w:rsidR="00E201A5" w:rsidRPr="00237C34">
              <w:rPr>
                <w:rFonts w:asciiTheme="minorHAnsi" w:eastAsiaTheme="minorHAnsi" w:hAnsiTheme="minorHAnsi" w:cstheme="minorBidi"/>
                <w:lang w:eastAsia="en-US"/>
              </w:rPr>
              <w:t>gt.</w:t>
            </w:r>
          </w:p>
          <w:p w14:paraId="7CAC7451" w14:textId="77777777" w:rsidR="004D267F" w:rsidRDefault="004D267F" w:rsidP="004D477C">
            <w:pPr>
              <w:pStyle w:val="Sansinterligne1"/>
              <w:ind w:left="720"/>
              <w:rPr>
                <w:rFonts w:asciiTheme="minorHAnsi" w:eastAsiaTheme="minorHAnsi" w:hAnsiTheme="minorHAnsi" w:cstheme="minorBidi"/>
                <w:b/>
                <w:lang w:eastAsia="en-US"/>
              </w:rPr>
            </w:pPr>
          </w:p>
          <w:p w14:paraId="5BDFA915" w14:textId="7FEFE431" w:rsidR="004D477C" w:rsidRPr="00310826" w:rsidRDefault="00073A3A" w:rsidP="004D477C">
            <w:pPr>
              <w:pStyle w:val="Sansinterligne1"/>
              <w:rPr>
                <w:rFonts w:asciiTheme="minorHAnsi" w:eastAsiaTheme="minorHAnsi" w:hAnsiTheme="minorHAnsi" w:cstheme="minorBidi"/>
                <w:lang w:eastAsia="en-US"/>
              </w:rPr>
            </w:pPr>
            <w:r w:rsidRPr="00310826">
              <w:rPr>
                <w:rFonts w:asciiTheme="minorHAnsi" w:eastAsiaTheme="minorHAnsi" w:hAnsiTheme="minorHAnsi" w:cstheme="minorBidi"/>
                <w:b/>
                <w:color w:val="4472C4" w:themeColor="accent5"/>
                <w:lang w:eastAsia="en-US"/>
              </w:rPr>
              <w:t>11/2022-08/2023</w:t>
            </w:r>
            <w:r w:rsidR="004D477C" w:rsidRPr="00310826">
              <w:rPr>
                <w:rFonts w:asciiTheme="minorHAnsi" w:eastAsiaTheme="minorHAnsi" w:hAnsiTheme="minorHAnsi" w:cstheme="minorBidi"/>
                <w:color w:val="4472C4" w:themeColor="accent5"/>
                <w:lang w:eastAsia="en-US"/>
              </w:rPr>
              <w:t xml:space="preserve"> - </w:t>
            </w:r>
            <w:r w:rsidRPr="00310826">
              <w:rPr>
                <w:rFonts w:asciiTheme="minorHAnsi" w:eastAsiaTheme="minorHAnsi" w:hAnsiTheme="minorHAnsi" w:cstheme="minorBidi"/>
                <w:b/>
                <w:lang w:eastAsia="en-US"/>
              </w:rPr>
              <w:t>Auto-entrepreneur</w:t>
            </w:r>
            <w:r w:rsidRPr="00310826">
              <w:rPr>
                <w:rFonts w:asciiTheme="minorHAnsi" w:eastAsiaTheme="minorHAnsi" w:hAnsiTheme="minorHAnsi" w:cstheme="minorBidi"/>
                <w:lang w:eastAsia="en-US"/>
              </w:rPr>
              <w:t>,</w:t>
            </w:r>
            <w:r w:rsidR="00310826">
              <w:rPr>
                <w:rFonts w:asciiTheme="minorHAnsi" w:eastAsiaTheme="minorHAnsi" w:hAnsiTheme="minorHAnsi" w:cstheme="minorBidi"/>
                <w:lang w:eastAsia="en-US"/>
              </w:rPr>
              <w:t xml:space="preserve"> Mulhouse :</w:t>
            </w:r>
          </w:p>
          <w:p w14:paraId="64DF3369" w14:textId="2EA1DF33" w:rsidR="004D477C" w:rsidRPr="00310826" w:rsidRDefault="00310826" w:rsidP="004D477C">
            <w:pPr>
              <w:pStyle w:val="Sansinterligne1"/>
              <w:numPr>
                <w:ilvl w:val="0"/>
                <w:numId w:val="14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310826">
              <w:rPr>
                <w:rFonts w:asciiTheme="minorHAnsi" w:eastAsiaTheme="minorHAnsi" w:hAnsiTheme="minorHAnsi" w:cstheme="minorBidi"/>
                <w:lang w:eastAsia="en-US"/>
              </w:rPr>
              <w:t>Dépannage</w:t>
            </w:r>
            <w:r w:rsidR="00073A3A" w:rsidRPr="00310826">
              <w:rPr>
                <w:rFonts w:asciiTheme="minorHAnsi" w:eastAsiaTheme="minorHAnsi" w:hAnsiTheme="minorHAnsi" w:cstheme="minorBidi"/>
                <w:lang w:eastAsia="en-US"/>
              </w:rPr>
              <w:t xml:space="preserve"> particuliers et TPE, setop Box</w:t>
            </w:r>
          </w:p>
          <w:p w14:paraId="41689D98" w14:textId="7AE77542" w:rsidR="00073A3A" w:rsidRPr="00310826" w:rsidRDefault="00310826" w:rsidP="004D477C">
            <w:pPr>
              <w:pStyle w:val="Sansinterligne1"/>
              <w:numPr>
                <w:ilvl w:val="0"/>
                <w:numId w:val="14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310826">
              <w:rPr>
                <w:rFonts w:asciiTheme="minorHAnsi" w:eastAsiaTheme="minorHAnsi" w:hAnsiTheme="minorHAnsi" w:cstheme="minorBidi"/>
                <w:lang w:eastAsia="en-US"/>
              </w:rPr>
              <w:t>Formations</w:t>
            </w:r>
            <w:r w:rsidR="00073A3A" w:rsidRPr="00310826">
              <w:rPr>
                <w:rFonts w:asciiTheme="minorHAnsi" w:eastAsiaTheme="minorHAnsi" w:hAnsiTheme="minorHAnsi" w:cstheme="minorBidi"/>
                <w:lang w:eastAsia="en-US"/>
              </w:rPr>
              <w:t xml:space="preserve"> et conseils</w:t>
            </w:r>
          </w:p>
          <w:p w14:paraId="3FB7B1C2" w14:textId="450301BD" w:rsidR="004D477C" w:rsidRPr="00310826" w:rsidRDefault="00F05FF6" w:rsidP="00237C34">
            <w:pPr>
              <w:pStyle w:val="Sansinterligne1"/>
              <w:rPr>
                <w:rFonts w:asciiTheme="minorHAnsi" w:eastAsiaTheme="minorHAnsi" w:hAnsiTheme="minorHAnsi" w:cstheme="minorBidi"/>
                <w:lang w:eastAsia="en-US"/>
              </w:rPr>
            </w:pPr>
            <w:r w:rsidRPr="002A4128">
              <w:rPr>
                <w:rFonts w:asciiTheme="minorHAnsi" w:eastAsiaTheme="minorHAnsi" w:hAnsiTheme="minorHAnsi" w:cstheme="minorBidi"/>
                <w:b/>
                <w:color w:val="4472C4" w:themeColor="accent5"/>
                <w:lang w:eastAsia="en-US"/>
              </w:rPr>
              <w:t>10/2020-10/2022</w:t>
            </w:r>
            <w:r w:rsidR="00310826">
              <w:rPr>
                <w:rFonts w:asciiTheme="minorHAnsi" w:eastAsiaTheme="minorHAnsi" w:hAnsiTheme="minorHAnsi" w:cstheme="minorBidi"/>
                <w:b/>
                <w:lang w:eastAsia="en-US"/>
              </w:rPr>
              <w:t xml:space="preserve"> </w:t>
            </w:r>
            <w:r w:rsidR="00310826" w:rsidRPr="00310826">
              <w:rPr>
                <w:rFonts w:asciiTheme="minorHAnsi" w:eastAsiaTheme="minorHAnsi" w:hAnsiTheme="minorHAnsi" w:cstheme="minorBidi"/>
                <w:b/>
                <w:color w:val="4472C4" w:themeColor="accent5"/>
                <w:lang w:eastAsia="en-US"/>
              </w:rPr>
              <w:t>-</w:t>
            </w:r>
            <w:r w:rsidR="00310826">
              <w:rPr>
                <w:rFonts w:asciiTheme="minorHAnsi" w:eastAsiaTheme="minorHAnsi" w:hAnsiTheme="minorHAnsi" w:cstheme="minorBidi"/>
                <w:b/>
                <w:lang w:eastAsia="en-US"/>
              </w:rPr>
              <w:t xml:space="preserve"> </w:t>
            </w:r>
            <w:r w:rsidRPr="004C522B">
              <w:rPr>
                <w:rFonts w:asciiTheme="minorHAnsi" w:eastAsiaTheme="minorHAnsi" w:hAnsiTheme="minorHAnsi" w:cstheme="minorBidi"/>
                <w:b/>
                <w:lang w:eastAsia="en-US"/>
              </w:rPr>
              <w:t>Technicien Assistance</w:t>
            </w:r>
            <w:r w:rsidR="00310826">
              <w:rPr>
                <w:rFonts w:asciiTheme="minorHAnsi" w:eastAsiaTheme="minorHAnsi" w:hAnsiTheme="minorHAnsi" w:cstheme="minorBidi"/>
                <w:b/>
                <w:lang w:eastAsia="en-US"/>
              </w:rPr>
              <w:t xml:space="preserve">, </w:t>
            </w:r>
            <w:r w:rsidR="00310826" w:rsidRPr="00310826">
              <w:rPr>
                <w:rFonts w:asciiTheme="minorHAnsi" w:eastAsiaTheme="minorHAnsi" w:hAnsiTheme="minorHAnsi" w:cstheme="minorBidi"/>
                <w:lang w:eastAsia="en-US"/>
              </w:rPr>
              <w:t>Systancia, Sausheim</w:t>
            </w:r>
            <w:r w:rsidRPr="00310826">
              <w:rPr>
                <w:rFonts w:asciiTheme="minorHAnsi" w:eastAsiaTheme="minorHAnsi" w:hAnsiTheme="minorHAnsi" w:cstheme="minorBidi"/>
                <w:lang w:eastAsia="en-US"/>
              </w:rPr>
              <w:t xml:space="preserve"> : </w:t>
            </w:r>
          </w:p>
          <w:p w14:paraId="6246EFA9" w14:textId="77777777" w:rsidR="004D477C" w:rsidRPr="00310826" w:rsidRDefault="00F05FF6" w:rsidP="004D477C">
            <w:pPr>
              <w:pStyle w:val="Sansinterligne1"/>
              <w:numPr>
                <w:ilvl w:val="0"/>
                <w:numId w:val="15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310826">
              <w:rPr>
                <w:rFonts w:asciiTheme="minorHAnsi" w:eastAsiaTheme="minorHAnsi" w:hAnsiTheme="minorHAnsi" w:cstheme="minorBidi"/>
                <w:lang w:eastAsia="en-US"/>
              </w:rPr>
              <w:t>Ticketing, Support N1, N2,</w:t>
            </w:r>
          </w:p>
          <w:p w14:paraId="7C118C1A" w14:textId="3743349B" w:rsidR="004D477C" w:rsidRPr="00310826" w:rsidRDefault="00310826" w:rsidP="004D477C">
            <w:pPr>
              <w:pStyle w:val="Sansinterligne1"/>
              <w:numPr>
                <w:ilvl w:val="0"/>
                <w:numId w:val="15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310826">
              <w:rPr>
                <w:rFonts w:asciiTheme="minorHAnsi" w:eastAsiaTheme="minorHAnsi" w:hAnsiTheme="minorHAnsi" w:cstheme="minorBidi"/>
                <w:lang w:eastAsia="en-US"/>
              </w:rPr>
              <w:t>Escalade</w:t>
            </w:r>
            <w:r w:rsidR="00F05FF6" w:rsidRPr="00310826">
              <w:rPr>
                <w:rFonts w:asciiTheme="minorHAnsi" w:eastAsiaTheme="minorHAnsi" w:hAnsiTheme="minorHAnsi" w:cstheme="minorBidi"/>
                <w:lang w:eastAsia="en-US"/>
              </w:rPr>
              <w:t xml:space="preserve"> vers N3, </w:t>
            </w:r>
          </w:p>
          <w:p w14:paraId="4589421E" w14:textId="020CEFCB" w:rsidR="004D477C" w:rsidRPr="00310826" w:rsidRDefault="00310826" w:rsidP="004D477C">
            <w:pPr>
              <w:pStyle w:val="Sansinterligne1"/>
              <w:numPr>
                <w:ilvl w:val="0"/>
                <w:numId w:val="15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310826">
              <w:rPr>
                <w:rFonts w:asciiTheme="minorHAnsi" w:eastAsiaTheme="minorHAnsi" w:hAnsiTheme="minorHAnsi" w:cstheme="minorBidi"/>
                <w:lang w:eastAsia="en-US"/>
              </w:rPr>
              <w:t>Acquisition</w:t>
            </w:r>
            <w:r w:rsidR="00F05FF6" w:rsidRPr="00310826">
              <w:rPr>
                <w:rFonts w:asciiTheme="minorHAnsi" w:eastAsiaTheme="minorHAnsi" w:hAnsiTheme="minorHAnsi" w:cstheme="minorBidi"/>
                <w:lang w:eastAsia="en-US"/>
              </w:rPr>
              <w:t xml:space="preserve"> compétences Linux/Debian, </w:t>
            </w:r>
          </w:p>
          <w:p w14:paraId="6189D341" w14:textId="5ADA3C09" w:rsidR="00F05FF6" w:rsidRPr="00310826" w:rsidRDefault="00310826" w:rsidP="004D477C">
            <w:pPr>
              <w:pStyle w:val="Sansinterligne1"/>
              <w:numPr>
                <w:ilvl w:val="0"/>
                <w:numId w:val="15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310826">
              <w:rPr>
                <w:rFonts w:asciiTheme="minorHAnsi" w:eastAsiaTheme="minorHAnsi" w:hAnsiTheme="minorHAnsi" w:cstheme="minorBidi"/>
                <w:lang w:eastAsia="en-US"/>
              </w:rPr>
              <w:t>Installation</w:t>
            </w:r>
            <w:r w:rsidR="00F05FF6" w:rsidRPr="00310826">
              <w:rPr>
                <w:rFonts w:asciiTheme="minorHAnsi" w:eastAsiaTheme="minorHAnsi" w:hAnsiTheme="minorHAnsi" w:cstheme="minorBidi"/>
                <w:lang w:eastAsia="en-US"/>
              </w:rPr>
              <w:t xml:space="preserve"> logiciels Systancia et maintenance infra sous Linux.</w:t>
            </w:r>
          </w:p>
          <w:p w14:paraId="3708E536" w14:textId="73CDB62C" w:rsidR="00C471D2" w:rsidRDefault="00BD01A2" w:rsidP="00C471D2">
            <w:pPr>
              <w:pStyle w:val="Sansinterligne1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2A4128">
              <w:rPr>
                <w:rFonts w:asciiTheme="minorHAnsi" w:eastAsiaTheme="minorHAnsi" w:hAnsiTheme="minorHAnsi" w:cstheme="minorBidi"/>
                <w:b/>
                <w:color w:val="4472C4" w:themeColor="accent5"/>
                <w:lang w:eastAsia="en-US"/>
              </w:rPr>
              <w:t>06/2019-10/2020</w:t>
            </w:r>
            <w:r w:rsidRPr="004C522B">
              <w:rPr>
                <w:rFonts w:asciiTheme="minorHAnsi" w:eastAsiaTheme="minorHAnsi" w:hAnsiTheme="minorHAnsi" w:cstheme="minorBidi"/>
                <w:b/>
                <w:lang w:eastAsia="en-US"/>
              </w:rPr>
              <w:t xml:space="preserve"> </w:t>
            </w:r>
            <w:r w:rsidR="00C471D2" w:rsidRPr="004C522B">
              <w:rPr>
                <w:rFonts w:asciiTheme="minorHAnsi" w:eastAsiaTheme="minorHAnsi" w:hAnsiTheme="minorHAnsi" w:cstheme="minorBidi"/>
                <w:b/>
                <w:lang w:eastAsia="en-US"/>
              </w:rPr>
              <w:t>Technicien Assistance</w:t>
            </w:r>
            <w:r w:rsidR="00C471D2">
              <w:rPr>
                <w:rFonts w:asciiTheme="minorHAnsi" w:eastAsiaTheme="minorHAnsi" w:hAnsiTheme="minorHAnsi" w:cstheme="minorBidi"/>
                <w:b/>
                <w:lang w:eastAsia="en-US"/>
              </w:rPr>
              <w:t>,</w:t>
            </w:r>
          </w:p>
          <w:p w14:paraId="6F4DE510" w14:textId="0C319AD7" w:rsidR="00C471D2" w:rsidRPr="00BC3014" w:rsidRDefault="00F05FF6" w:rsidP="00C471D2">
            <w:pPr>
              <w:pStyle w:val="Sansinterligne1"/>
              <w:rPr>
                <w:rFonts w:asciiTheme="minorHAnsi" w:eastAsiaTheme="minorHAnsi" w:hAnsiTheme="minorHAnsi" w:cstheme="minorBidi"/>
                <w:lang w:eastAsia="en-US"/>
              </w:rPr>
            </w:pPr>
            <w:r w:rsidRPr="00BC3014">
              <w:rPr>
                <w:rFonts w:asciiTheme="minorHAnsi" w:eastAsiaTheme="minorHAnsi" w:hAnsiTheme="minorHAnsi" w:cstheme="minorBidi"/>
                <w:lang w:eastAsia="en-US"/>
              </w:rPr>
              <w:t>UHA Mulhouse</w:t>
            </w:r>
            <w:r w:rsidR="00C471D2" w:rsidRPr="00BC3014">
              <w:rPr>
                <w:rFonts w:asciiTheme="minorHAnsi" w:eastAsiaTheme="minorHAnsi" w:hAnsiTheme="minorHAnsi" w:cstheme="minorBidi"/>
                <w:lang w:eastAsia="en-US"/>
              </w:rPr>
              <w:t> :</w:t>
            </w:r>
          </w:p>
          <w:p w14:paraId="6C57B2DB" w14:textId="7DA53362" w:rsidR="004D477C" w:rsidRPr="00BC3014" w:rsidRDefault="00BC3014" w:rsidP="00BC3014">
            <w:pPr>
              <w:pStyle w:val="Sansinterligne1"/>
              <w:numPr>
                <w:ilvl w:val="0"/>
                <w:numId w:val="19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  </w:t>
            </w:r>
            <w:r w:rsidR="00BD01A2" w:rsidRPr="00BC3014">
              <w:rPr>
                <w:rFonts w:asciiTheme="minorHAnsi" w:eastAsiaTheme="minorHAnsi" w:hAnsiTheme="minorHAnsi" w:cstheme="minorBidi"/>
                <w:lang w:eastAsia="en-US"/>
              </w:rPr>
              <w:t>Ticketing,</w:t>
            </w:r>
          </w:p>
          <w:p w14:paraId="6464A1A8" w14:textId="45B120C6" w:rsidR="004D477C" w:rsidRPr="00BC3014" w:rsidRDefault="006C6588" w:rsidP="004D477C">
            <w:pPr>
              <w:pStyle w:val="Sansinterligne1"/>
              <w:numPr>
                <w:ilvl w:val="0"/>
                <w:numId w:val="16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BC3014">
              <w:rPr>
                <w:rFonts w:asciiTheme="minorHAnsi" w:eastAsiaTheme="minorHAnsi" w:hAnsiTheme="minorHAnsi" w:cstheme="minorBidi"/>
                <w:lang w:eastAsia="en-US"/>
              </w:rPr>
              <w:t>Gestion</w:t>
            </w:r>
            <w:r w:rsidR="00BD01A2" w:rsidRPr="00BC3014">
              <w:rPr>
                <w:rFonts w:asciiTheme="minorHAnsi" w:eastAsiaTheme="minorHAnsi" w:hAnsiTheme="minorHAnsi" w:cstheme="minorBidi"/>
                <w:lang w:eastAsia="en-US"/>
              </w:rPr>
              <w:t xml:space="preserve"> incidents postes utilisateurs, </w:t>
            </w:r>
          </w:p>
          <w:p w14:paraId="5E1D2181" w14:textId="3FA778E1" w:rsidR="004D477C" w:rsidRPr="00BC3014" w:rsidRDefault="006C6588" w:rsidP="004D477C">
            <w:pPr>
              <w:pStyle w:val="Sansinterligne1"/>
              <w:numPr>
                <w:ilvl w:val="0"/>
                <w:numId w:val="16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BC3014">
              <w:rPr>
                <w:rFonts w:asciiTheme="minorHAnsi" w:eastAsiaTheme="minorHAnsi" w:hAnsiTheme="minorHAnsi" w:cstheme="minorBidi"/>
                <w:lang w:eastAsia="en-US"/>
              </w:rPr>
              <w:t>Télémaintenance</w:t>
            </w:r>
            <w:r w:rsidR="00BD01A2" w:rsidRPr="00BC3014">
              <w:rPr>
                <w:rFonts w:asciiTheme="minorHAnsi" w:eastAsiaTheme="minorHAnsi" w:hAnsiTheme="minorHAnsi" w:cstheme="minorBidi"/>
                <w:lang w:eastAsia="en-US"/>
              </w:rPr>
              <w:t xml:space="preserve">, </w:t>
            </w:r>
          </w:p>
          <w:p w14:paraId="5988DF25" w14:textId="0C1E93A1" w:rsidR="00BD01A2" w:rsidRPr="00BC3014" w:rsidRDefault="006C6588" w:rsidP="004D477C">
            <w:pPr>
              <w:pStyle w:val="Sansinterligne1"/>
              <w:numPr>
                <w:ilvl w:val="0"/>
                <w:numId w:val="16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BC3014">
              <w:rPr>
                <w:rFonts w:asciiTheme="minorHAnsi" w:eastAsiaTheme="minorHAnsi" w:hAnsiTheme="minorHAnsi" w:cstheme="minorBidi"/>
                <w:lang w:eastAsia="en-US"/>
              </w:rPr>
              <w:t>Masters</w:t>
            </w:r>
            <w:r w:rsidR="00BD01A2" w:rsidRPr="00BC3014">
              <w:rPr>
                <w:rFonts w:asciiTheme="minorHAnsi" w:eastAsiaTheme="minorHAnsi" w:hAnsiTheme="minorHAnsi" w:cstheme="minorBidi"/>
                <w:lang w:eastAsia="en-US"/>
              </w:rPr>
              <w:t xml:space="preserve"> de déploiement, virtualisation Hyper-V et VMware.</w:t>
            </w:r>
          </w:p>
          <w:p w14:paraId="6EF6169A" w14:textId="77777777" w:rsidR="000A6877" w:rsidRDefault="007E6410" w:rsidP="000A6877">
            <w:pPr>
              <w:pStyle w:val="Sansinterligne1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2A4128">
              <w:rPr>
                <w:rFonts w:asciiTheme="minorHAnsi" w:eastAsiaTheme="minorHAnsi" w:hAnsiTheme="minorHAnsi" w:cstheme="minorBidi"/>
                <w:b/>
                <w:color w:val="4472C4" w:themeColor="accent5"/>
                <w:lang w:eastAsia="en-US"/>
              </w:rPr>
              <w:t xml:space="preserve">10/2018-02/2019 </w:t>
            </w:r>
            <w:r w:rsidR="00310826" w:rsidRPr="004C522B">
              <w:rPr>
                <w:rFonts w:asciiTheme="minorHAnsi" w:eastAsiaTheme="minorHAnsi" w:hAnsiTheme="minorHAnsi" w:cstheme="minorBidi"/>
                <w:b/>
                <w:lang w:eastAsia="en-US"/>
              </w:rPr>
              <w:t xml:space="preserve">Technicien </w:t>
            </w:r>
            <w:r w:rsidR="000A6877" w:rsidRPr="004C522B">
              <w:rPr>
                <w:rFonts w:asciiTheme="minorHAnsi" w:eastAsiaTheme="minorHAnsi" w:hAnsiTheme="minorHAnsi" w:cstheme="minorBidi"/>
                <w:b/>
                <w:lang w:eastAsia="en-US"/>
              </w:rPr>
              <w:t>Assistance,</w:t>
            </w:r>
            <w:r w:rsidR="00310826" w:rsidRPr="004C522B">
              <w:rPr>
                <w:rFonts w:asciiTheme="minorHAnsi" w:eastAsiaTheme="minorHAnsi" w:hAnsiTheme="minorHAnsi" w:cstheme="minorBidi"/>
                <w:b/>
                <w:lang w:eastAsia="en-US"/>
              </w:rPr>
              <w:t xml:space="preserve"> </w:t>
            </w:r>
          </w:p>
          <w:p w14:paraId="0767A6E7" w14:textId="77777777" w:rsidR="000A6877" w:rsidRPr="009C2098" w:rsidRDefault="00F05FF6" w:rsidP="000A6877">
            <w:pPr>
              <w:pStyle w:val="Sansinterligne1"/>
              <w:rPr>
                <w:rFonts w:asciiTheme="minorHAnsi" w:eastAsiaTheme="minorHAnsi" w:hAnsiTheme="minorHAnsi" w:cstheme="minorBidi"/>
                <w:lang w:eastAsia="en-US"/>
              </w:rPr>
            </w:pPr>
            <w:r w:rsidRPr="009C2098">
              <w:rPr>
                <w:rFonts w:asciiTheme="minorHAnsi" w:eastAsiaTheme="minorHAnsi" w:hAnsiTheme="minorHAnsi" w:cstheme="minorBidi"/>
                <w:lang w:eastAsia="en-US"/>
              </w:rPr>
              <w:t>Veolia Sausheim</w:t>
            </w:r>
            <w:r w:rsidR="00310826" w:rsidRPr="009C2098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w:r w:rsidR="007E6410" w:rsidRPr="009C2098">
              <w:rPr>
                <w:rFonts w:asciiTheme="minorHAnsi" w:eastAsiaTheme="minorHAnsi" w:hAnsiTheme="minorHAnsi" w:cstheme="minorBidi"/>
                <w:lang w:eastAsia="en-US"/>
              </w:rPr>
              <w:t xml:space="preserve">: </w:t>
            </w:r>
          </w:p>
          <w:p w14:paraId="6B752770" w14:textId="77777777" w:rsidR="000A6877" w:rsidRPr="009C2098" w:rsidRDefault="007E6410" w:rsidP="000A6877">
            <w:pPr>
              <w:pStyle w:val="Sansinterligne1"/>
              <w:numPr>
                <w:ilvl w:val="0"/>
                <w:numId w:val="20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9C2098">
              <w:rPr>
                <w:rFonts w:asciiTheme="minorHAnsi" w:eastAsiaTheme="minorHAnsi" w:hAnsiTheme="minorHAnsi" w:cstheme="minorBidi"/>
                <w:lang w:eastAsia="en-US"/>
              </w:rPr>
              <w:t xml:space="preserve">Landesk, </w:t>
            </w:r>
          </w:p>
          <w:p w14:paraId="5294B052" w14:textId="77777777" w:rsidR="000A6877" w:rsidRPr="009C2098" w:rsidRDefault="007E6410" w:rsidP="000A6877">
            <w:pPr>
              <w:pStyle w:val="Sansinterligne1"/>
              <w:numPr>
                <w:ilvl w:val="0"/>
                <w:numId w:val="20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9C2098">
              <w:rPr>
                <w:rFonts w:asciiTheme="minorHAnsi" w:eastAsiaTheme="minorHAnsi" w:hAnsiTheme="minorHAnsi" w:cstheme="minorBidi"/>
                <w:lang w:eastAsia="en-US"/>
              </w:rPr>
              <w:t xml:space="preserve">RDP, Active Directory, Déploiement </w:t>
            </w:r>
            <w:r w:rsidR="001414A5" w:rsidRPr="009C2098">
              <w:rPr>
                <w:rFonts w:asciiTheme="minorHAnsi" w:eastAsiaTheme="minorHAnsi" w:hAnsiTheme="minorHAnsi" w:cstheme="minorBidi"/>
                <w:lang w:eastAsia="en-US"/>
              </w:rPr>
              <w:t>et</w:t>
            </w:r>
            <w:r w:rsidRPr="009C2098">
              <w:rPr>
                <w:rFonts w:asciiTheme="minorHAnsi" w:eastAsiaTheme="minorHAnsi" w:hAnsiTheme="minorHAnsi" w:cstheme="minorBidi"/>
                <w:lang w:eastAsia="en-US"/>
              </w:rPr>
              <w:t>, Gestion</w:t>
            </w:r>
            <w:r w:rsidR="001414A5" w:rsidRPr="009C2098">
              <w:rPr>
                <w:rFonts w:asciiTheme="minorHAnsi" w:eastAsiaTheme="minorHAnsi" w:hAnsiTheme="minorHAnsi" w:cstheme="minorBidi"/>
                <w:lang w:eastAsia="en-US"/>
              </w:rPr>
              <w:t xml:space="preserve"> imprimantes,</w:t>
            </w:r>
            <w:r w:rsidRPr="009C2098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14:paraId="1D1822CA" w14:textId="77777777" w:rsidR="000A6877" w:rsidRPr="009C2098" w:rsidRDefault="007E6410" w:rsidP="000A6877">
            <w:pPr>
              <w:pStyle w:val="Sansinterligne1"/>
              <w:numPr>
                <w:ilvl w:val="0"/>
                <w:numId w:val="20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9C2098">
              <w:rPr>
                <w:rFonts w:asciiTheme="minorHAnsi" w:eastAsiaTheme="minorHAnsi" w:hAnsiTheme="minorHAnsi" w:cstheme="minorBidi"/>
                <w:lang w:eastAsia="en-US"/>
              </w:rPr>
              <w:t xml:space="preserve">Tickets sous Mainta, </w:t>
            </w:r>
          </w:p>
          <w:p w14:paraId="41159919" w14:textId="2D3D2098" w:rsidR="007E6410" w:rsidRPr="009C2098" w:rsidRDefault="007E6410" w:rsidP="000A6877">
            <w:pPr>
              <w:pStyle w:val="Sansinterligne1"/>
              <w:numPr>
                <w:ilvl w:val="0"/>
                <w:numId w:val="20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9C2098">
              <w:rPr>
                <w:rFonts w:asciiTheme="minorHAnsi" w:eastAsiaTheme="minorHAnsi" w:hAnsiTheme="minorHAnsi" w:cstheme="minorBidi"/>
                <w:lang w:eastAsia="en-US"/>
              </w:rPr>
              <w:t>Assistance utilisateurs, Assistance téléphonique.</w:t>
            </w:r>
          </w:p>
          <w:p w14:paraId="653507CF" w14:textId="72419883" w:rsidR="002C2CDD" w:rsidRPr="00C319E3" w:rsidRDefault="00000000" w:rsidP="00B10718">
            <w:pPr>
              <w:pStyle w:val="Titre3"/>
              <w:spacing w:before="120"/>
              <w:ind w:left="147"/>
              <w:rPr>
                <w:rFonts w:asciiTheme="minorHAnsi" w:eastAsiaTheme="minorHAnsi" w:hAnsiTheme="minorHAnsi" w:cstheme="minorBidi"/>
                <w:b/>
                <w:caps w:val="0"/>
                <w:sz w:val="24"/>
              </w:rPr>
            </w:pPr>
            <w:sdt>
              <w:sdtPr>
                <w:rPr>
                  <w:rFonts w:asciiTheme="minorHAnsi" w:eastAsiaTheme="minorHAnsi" w:hAnsiTheme="minorHAnsi" w:cstheme="minorBidi"/>
                  <w:b/>
                  <w:caps w:val="0"/>
                  <w:sz w:val="24"/>
                </w:rPr>
                <w:alias w:val="Formation :"/>
                <w:tag w:val="Formation :"/>
                <w:id w:val="1349516922"/>
                <w:placeholder>
                  <w:docPart w:val="DAB6BF06740248BC8480799D94EFD52A"/>
                </w:placeholder>
                <w:temporary/>
                <w:showingPlcHdr/>
                <w15:appearance w15:val="hidden"/>
              </w:sdtPr>
              <w:sdtContent>
                <w:r w:rsidR="002C2CDD" w:rsidRPr="00C319E3">
                  <w:rPr>
                    <w:rFonts w:asciiTheme="minorHAnsi" w:eastAsiaTheme="minorHAnsi" w:hAnsiTheme="minorHAnsi" w:cstheme="minorBidi"/>
                    <w:b/>
                    <w:caps w:val="0"/>
                    <w:sz w:val="36"/>
                    <w:szCs w:val="36"/>
                  </w:rPr>
                  <w:t>Formation</w:t>
                </w:r>
              </w:sdtContent>
            </w:sdt>
          </w:p>
          <w:p w14:paraId="4A3EF885" w14:textId="1280DBE9" w:rsidR="00554F4D" w:rsidRPr="004C522B" w:rsidRDefault="00554F4D" w:rsidP="00293A0B">
            <w:pPr>
              <w:ind w:left="147"/>
              <w:rPr>
                <w:b/>
              </w:rPr>
            </w:pPr>
            <w:r w:rsidRPr="002A4128">
              <w:rPr>
                <w:b/>
                <w:color w:val="4472C4" w:themeColor="accent5"/>
              </w:rPr>
              <w:t xml:space="preserve">2024-2025 </w:t>
            </w:r>
            <w:r w:rsidR="000A10B4">
              <w:rPr>
                <w:b/>
                <w:color w:val="4472C4" w:themeColor="accent5"/>
              </w:rPr>
              <w:t xml:space="preserve">- </w:t>
            </w:r>
            <w:r w:rsidR="00CC3AD6">
              <w:rPr>
                <w:b/>
              </w:rPr>
              <w:t xml:space="preserve">Elan Formation : </w:t>
            </w:r>
            <w:r w:rsidR="00B10718">
              <w:rPr>
                <w:b/>
              </w:rPr>
              <w:t xml:space="preserve"> Titre professionnel </w:t>
            </w:r>
            <w:r w:rsidRPr="000A10B4">
              <w:t>développement WEB</w:t>
            </w:r>
            <w:r w:rsidR="00B10718">
              <w:t xml:space="preserve"> (niveau 6)</w:t>
            </w:r>
          </w:p>
          <w:p w14:paraId="1A968DEB" w14:textId="39C6DCB4" w:rsidR="00554F4D" w:rsidRPr="000A10B4" w:rsidRDefault="00EF6938" w:rsidP="004D477C">
            <w:pPr>
              <w:ind w:left="147"/>
            </w:pPr>
            <w:r w:rsidRPr="002A4128">
              <w:rPr>
                <w:b/>
                <w:color w:val="4472C4" w:themeColor="accent5"/>
              </w:rPr>
              <w:t>2016-</w:t>
            </w:r>
            <w:r w:rsidR="00554F4D" w:rsidRPr="002A4128">
              <w:rPr>
                <w:b/>
                <w:color w:val="4472C4" w:themeColor="accent5"/>
              </w:rPr>
              <w:t>2017</w:t>
            </w:r>
            <w:r w:rsidR="00D8352D" w:rsidRPr="002A4128">
              <w:rPr>
                <w:b/>
                <w:color w:val="4472C4" w:themeColor="accent5"/>
              </w:rPr>
              <w:t xml:space="preserve"> </w:t>
            </w:r>
            <w:r w:rsidR="000A10B4">
              <w:rPr>
                <w:b/>
              </w:rPr>
              <w:t xml:space="preserve">- </w:t>
            </w:r>
            <w:r w:rsidR="000A10B4" w:rsidRPr="00554F4D">
              <w:rPr>
                <w:b/>
              </w:rPr>
              <w:t>CRM, Mulhouse</w:t>
            </w:r>
            <w:r w:rsidR="000A10B4">
              <w:rPr>
                <w:b/>
              </w:rPr>
              <w:t xml:space="preserve"> : </w:t>
            </w:r>
            <w:r w:rsidR="00554F4D" w:rsidRPr="000A10B4">
              <w:t>Technicien Supérieur en Support Informatique (BAC+2)</w:t>
            </w:r>
            <w:r w:rsidR="004D477C" w:rsidRPr="000A10B4">
              <w:t xml:space="preserve"> </w:t>
            </w:r>
          </w:p>
          <w:p w14:paraId="53EC1C3F" w14:textId="076417BC" w:rsidR="00741125" w:rsidRPr="000A10B4" w:rsidRDefault="00EF6938" w:rsidP="004D477C">
            <w:pPr>
              <w:ind w:left="147"/>
            </w:pPr>
            <w:r w:rsidRPr="002A4128">
              <w:rPr>
                <w:b/>
                <w:color w:val="4472C4" w:themeColor="accent5"/>
              </w:rPr>
              <w:t>2014-</w:t>
            </w:r>
            <w:r w:rsidR="00554F4D" w:rsidRPr="002A4128">
              <w:rPr>
                <w:b/>
                <w:color w:val="4472C4" w:themeColor="accent5"/>
              </w:rPr>
              <w:t>2015</w:t>
            </w:r>
            <w:r w:rsidR="00D8352D" w:rsidRPr="002A4128">
              <w:rPr>
                <w:b/>
                <w:color w:val="4472C4" w:themeColor="accent5"/>
              </w:rPr>
              <w:t xml:space="preserve"> </w:t>
            </w:r>
            <w:r w:rsidR="000A10B4">
              <w:rPr>
                <w:b/>
                <w:color w:val="4472C4" w:themeColor="accent5"/>
              </w:rPr>
              <w:t xml:space="preserve">- </w:t>
            </w:r>
            <w:r w:rsidR="000A10B4" w:rsidRPr="00554F4D">
              <w:rPr>
                <w:b/>
              </w:rPr>
              <w:t>CRM, Mulhouse</w:t>
            </w:r>
            <w:r w:rsidR="000A10B4">
              <w:rPr>
                <w:b/>
              </w:rPr>
              <w:t xml:space="preserve"> : </w:t>
            </w:r>
            <w:r w:rsidR="00554F4D" w:rsidRPr="000A10B4">
              <w:t>Technicien Assistance en Informatique (BAC)</w:t>
            </w:r>
          </w:p>
          <w:p w14:paraId="5D2157C4" w14:textId="20430F5D" w:rsidR="001E786B" w:rsidRPr="004C522B" w:rsidRDefault="001E786B" w:rsidP="00293A0B">
            <w:pPr>
              <w:ind w:left="147"/>
              <w:rPr>
                <w:b/>
              </w:rPr>
            </w:pPr>
            <w:r w:rsidRPr="002A4128">
              <w:rPr>
                <w:b/>
                <w:color w:val="4472C4" w:themeColor="accent5"/>
              </w:rPr>
              <w:t xml:space="preserve">1988-1991 </w:t>
            </w:r>
            <w:r w:rsidR="000A10B4">
              <w:rPr>
                <w:b/>
                <w:color w:val="4472C4" w:themeColor="accent5"/>
              </w:rPr>
              <w:t xml:space="preserve">- </w:t>
            </w:r>
            <w:r w:rsidR="000A10B4">
              <w:rPr>
                <w:b/>
              </w:rPr>
              <w:t xml:space="preserve">ESC de Nantes, </w:t>
            </w:r>
            <w:r w:rsidRPr="000A10B4">
              <w:t>DESCAF</w:t>
            </w:r>
            <w:r w:rsidR="00B10718" w:rsidRPr="000A10B4">
              <w:t>,,</w:t>
            </w:r>
            <w:r w:rsidRPr="000A10B4">
              <w:t xml:space="preserve"> option Audit et Contrôle de Gestion (Bac+5)</w:t>
            </w:r>
          </w:p>
        </w:tc>
      </w:tr>
    </w:tbl>
    <w:p w14:paraId="0934C0E9" w14:textId="77777777" w:rsidR="00C62C50" w:rsidRPr="002C476A" w:rsidRDefault="00C62C50" w:rsidP="00050306"/>
    <w:sectPr w:rsidR="00C62C50" w:rsidRPr="002C476A" w:rsidSect="0085480C">
      <w:headerReference w:type="default" r:id="rId31"/>
      <w:footerReference w:type="default" r:id="rId32"/>
      <w:pgSz w:w="11906" w:h="16838" w:code="9"/>
      <w:pgMar w:top="720" w:right="720" w:bottom="720" w:left="720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AAFDD" w14:textId="77777777" w:rsidR="003E2F70" w:rsidRDefault="003E2F70" w:rsidP="00713050">
      <w:pPr>
        <w:spacing w:line="240" w:lineRule="auto"/>
      </w:pPr>
      <w:r>
        <w:separator/>
      </w:r>
    </w:p>
  </w:endnote>
  <w:endnote w:type="continuationSeparator" w:id="0">
    <w:p w14:paraId="788A9FEA" w14:textId="77777777" w:rsidR="003E2F70" w:rsidRDefault="003E2F7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652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434"/>
      <w:gridCol w:w="2434"/>
      <w:gridCol w:w="2435"/>
      <w:gridCol w:w="2435"/>
    </w:tblGrid>
    <w:tr w:rsidR="00C2098A" w14:paraId="5C5760F0" w14:textId="77777777" w:rsidTr="00B10718">
      <w:trPr>
        <w:trHeight w:val="74"/>
      </w:trPr>
      <w:tc>
        <w:tcPr>
          <w:tcW w:w="243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F58E1A" w14:textId="1243D9AE" w:rsidR="00C2098A" w:rsidRDefault="00C2098A" w:rsidP="00684488">
          <w:pPr>
            <w:pStyle w:val="Pieddepage"/>
          </w:pPr>
        </w:p>
      </w:tc>
      <w:tc>
        <w:tcPr>
          <w:tcW w:w="243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592CF8" w14:textId="1BCCFF47" w:rsidR="00C2098A" w:rsidRDefault="00C2098A" w:rsidP="00684488">
          <w:pPr>
            <w:pStyle w:val="Pieddepage"/>
          </w:pPr>
        </w:p>
      </w:tc>
      <w:tc>
        <w:tcPr>
          <w:tcW w:w="243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11F28C4" w14:textId="4C5DA6AC" w:rsidR="00C2098A" w:rsidRDefault="00C2098A" w:rsidP="00684488">
          <w:pPr>
            <w:pStyle w:val="Pieddepage"/>
          </w:pPr>
        </w:p>
      </w:tc>
      <w:tc>
        <w:tcPr>
          <w:tcW w:w="243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36BDF04" w14:textId="467273AB" w:rsidR="00C2098A" w:rsidRDefault="00C2098A" w:rsidP="00684488">
          <w:pPr>
            <w:pStyle w:val="Pieddepage"/>
          </w:pPr>
        </w:p>
      </w:tc>
    </w:tr>
    <w:tr w:rsidR="00826A10" w14:paraId="6D55101A" w14:textId="77777777" w:rsidTr="00B10718">
      <w:trPr>
        <w:trHeight w:val="34"/>
      </w:trPr>
      <w:tc>
        <w:tcPr>
          <w:tcW w:w="2434" w:type="dxa"/>
          <w:tcMar>
            <w:top w:w="144" w:type="dxa"/>
            <w:left w:w="115" w:type="dxa"/>
            <w:right w:w="115" w:type="dxa"/>
          </w:tcMar>
        </w:tcPr>
        <w:p w14:paraId="1F2EB1C7" w14:textId="060769CC" w:rsidR="00826A10" w:rsidRPr="00CA3DF1" w:rsidRDefault="00826A10" w:rsidP="00826A10">
          <w:pPr>
            <w:pStyle w:val="Pieddepage"/>
          </w:pPr>
        </w:p>
      </w:tc>
      <w:tc>
        <w:tcPr>
          <w:tcW w:w="2434" w:type="dxa"/>
          <w:tcMar>
            <w:top w:w="144" w:type="dxa"/>
            <w:left w:w="115" w:type="dxa"/>
            <w:right w:w="115" w:type="dxa"/>
          </w:tcMar>
        </w:tcPr>
        <w:p w14:paraId="5D66E9EC" w14:textId="6241D594" w:rsidR="00826A10" w:rsidRPr="00C2098A" w:rsidRDefault="00826A10" w:rsidP="00826A10">
          <w:pPr>
            <w:pStyle w:val="Pieddepage"/>
          </w:pPr>
        </w:p>
      </w:tc>
      <w:tc>
        <w:tcPr>
          <w:tcW w:w="2435" w:type="dxa"/>
          <w:tcMar>
            <w:top w:w="144" w:type="dxa"/>
            <w:left w:w="115" w:type="dxa"/>
            <w:right w:w="115" w:type="dxa"/>
          </w:tcMar>
        </w:tcPr>
        <w:p w14:paraId="5028D947" w14:textId="1A04ABE5" w:rsidR="00826A10" w:rsidRPr="00C2098A" w:rsidRDefault="00826A10" w:rsidP="00826A10">
          <w:pPr>
            <w:pStyle w:val="Pieddepage"/>
          </w:pPr>
        </w:p>
      </w:tc>
      <w:tc>
        <w:tcPr>
          <w:tcW w:w="2435" w:type="dxa"/>
          <w:tcMar>
            <w:top w:w="144" w:type="dxa"/>
            <w:left w:w="115" w:type="dxa"/>
            <w:right w:w="115" w:type="dxa"/>
          </w:tcMar>
        </w:tcPr>
        <w:p w14:paraId="4A244AC4" w14:textId="6E3FCE25" w:rsidR="00826A10" w:rsidRPr="00C2098A" w:rsidRDefault="00826A10" w:rsidP="00826A10">
          <w:pPr>
            <w:pStyle w:val="Pieddepage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7998C" w14:textId="77777777"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826A1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46770" w14:textId="77777777" w:rsidR="003E2F70" w:rsidRDefault="003E2F70" w:rsidP="00713050">
      <w:pPr>
        <w:spacing w:line="240" w:lineRule="auto"/>
      </w:pPr>
      <w:r>
        <w:separator/>
      </w:r>
    </w:p>
  </w:footnote>
  <w:footnote w:type="continuationSeparator" w:id="0">
    <w:p w14:paraId="4D9CF33D" w14:textId="77777777" w:rsidR="003E2F70" w:rsidRDefault="003E2F7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769"/>
      <w:gridCol w:w="6697"/>
    </w:tblGrid>
    <w:tr w:rsidR="001A5CA9" w:rsidRPr="00F207C0" w14:paraId="7B592A08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21BA285" w14:textId="77777777" w:rsidR="00826A10" w:rsidRPr="00906BEE" w:rsidRDefault="00000000" w:rsidP="00826A10">
          <w:pPr>
            <w:pStyle w:val="Initiales"/>
          </w:pPr>
          <w:sdt>
            <w:sdtPr>
              <w:alias w:val="Vos initiales :"/>
              <w:tag w:val="Vos initiales :"/>
              <w:id w:val="1185324316"/>
              <w:temporary/>
              <w:showingPlcHdr/>
              <w15:appearance w15:val="hidden"/>
            </w:sdtPr>
            <w:sdtContent>
              <w:r w:rsidR="002C476A">
                <w:rPr>
                  <w:lang w:bidi="fr-FR"/>
                </w:rPr>
                <w:t>VN</w:t>
              </w:r>
            </w:sdtContent>
          </w:sdt>
        </w:p>
        <w:p w14:paraId="5936C632" w14:textId="77777777" w:rsidR="001A5CA9" w:rsidRPr="00F207C0" w:rsidRDefault="001A5CA9" w:rsidP="001A5CA9">
          <w:pPr>
            <w:pStyle w:val="Init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697"/>
          </w:tblGrid>
          <w:tr w:rsidR="001A5CA9" w14:paraId="7C4857E9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55E4C00" w14:textId="77777777" w:rsidR="001A5CA9" w:rsidRPr="009B3C40" w:rsidRDefault="00000000" w:rsidP="001A5CA9">
                <w:pPr>
                  <w:pStyle w:val="Titre1"/>
                </w:pPr>
                <w:sdt>
                  <w:sdtPr>
                    <w:alias w:val="Entrez votre nom :"/>
                    <w:tag w:val="Entrez votre nom :"/>
                    <w:id w:val="185027472"/>
                    <w:placeholder>
                      <w:docPart w:val="4153DCD8FF88454D9EAB47B1AC1D872A"/>
                    </w:placeholder>
                    <w:showingPlcHdr/>
                    <w15:appearance w15:val="hidden"/>
                  </w:sdtPr>
                  <w:sdtContent>
                    <w:r w:rsidR="00D97A41">
                      <w:rPr>
                        <w:lang w:bidi="fr-FR"/>
                      </w:rPr>
                      <w:t>Votre nom</w:t>
                    </w:r>
                  </w:sdtContent>
                </w:sdt>
              </w:p>
              <w:p w14:paraId="2D965BB1" w14:textId="77777777" w:rsidR="001A5CA9" w:rsidRDefault="001A5CA9" w:rsidP="001A5CA9">
                <w:pPr>
                  <w:pStyle w:val="Titre2"/>
                </w:pPr>
              </w:p>
            </w:tc>
          </w:tr>
        </w:tbl>
        <w:p w14:paraId="7E6171D6" w14:textId="77777777" w:rsidR="001A5CA9" w:rsidRPr="00F207C0" w:rsidRDefault="001A5CA9" w:rsidP="001A5CA9"/>
      </w:tc>
    </w:tr>
  </w:tbl>
  <w:p w14:paraId="26AE6886" w14:textId="77777777" w:rsidR="00217980" w:rsidRPr="001A5CA9" w:rsidRDefault="00FB0EC9" w:rsidP="001A5CA9">
    <w:pPr>
      <w:pStyle w:val="En-tt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5B30AEC" wp14:editId="20B6DA66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upe 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angle rouge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ercle blanc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ercle rouge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1F4E2C" id="Groupe 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">
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ercle blanc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 rouge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488"/>
      </v:shape>
    </w:pict>
  </w:numPicBullet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E30EAA"/>
    <w:multiLevelType w:val="hybridMultilevel"/>
    <w:tmpl w:val="944CB354"/>
    <w:lvl w:ilvl="0" w:tplc="040C0009">
      <w:start w:val="1"/>
      <w:numFmt w:val="bullet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1AE14CD9"/>
    <w:multiLevelType w:val="hybridMultilevel"/>
    <w:tmpl w:val="D1C4EA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166AF"/>
    <w:multiLevelType w:val="hybridMultilevel"/>
    <w:tmpl w:val="0D3C1288"/>
    <w:lvl w:ilvl="0" w:tplc="040C000D">
      <w:start w:val="1"/>
      <w:numFmt w:val="bullet"/>
      <w:lvlText w:val=""/>
      <w:lvlJc w:val="left"/>
      <w:pPr>
        <w:ind w:left="16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13" w15:restartNumberingAfterBreak="0">
    <w:nsid w:val="390D5701"/>
    <w:multiLevelType w:val="hybridMultilevel"/>
    <w:tmpl w:val="41DABFBA"/>
    <w:lvl w:ilvl="0" w:tplc="040C000D">
      <w:start w:val="1"/>
      <w:numFmt w:val="bullet"/>
      <w:lvlText w:val=""/>
      <w:lvlJc w:val="left"/>
      <w:pPr>
        <w:ind w:left="7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3D5B1533"/>
    <w:multiLevelType w:val="hybridMultilevel"/>
    <w:tmpl w:val="A3F2FEA4"/>
    <w:lvl w:ilvl="0" w:tplc="040C000D">
      <w:start w:val="1"/>
      <w:numFmt w:val="bullet"/>
      <w:lvlText w:val=""/>
      <w:lvlJc w:val="left"/>
      <w:pPr>
        <w:ind w:left="86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5" w15:restartNumberingAfterBreak="0">
    <w:nsid w:val="43C65289"/>
    <w:multiLevelType w:val="hybridMultilevel"/>
    <w:tmpl w:val="6A6ACE52"/>
    <w:lvl w:ilvl="0" w:tplc="040C0007">
      <w:start w:val="1"/>
      <w:numFmt w:val="bullet"/>
      <w:lvlText w:val=""/>
      <w:lvlPicBulletId w:val="0"/>
      <w:lvlJc w:val="left"/>
      <w:pPr>
        <w:ind w:left="8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6" w15:restartNumberingAfterBreak="0">
    <w:nsid w:val="4C227BB5"/>
    <w:multiLevelType w:val="hybridMultilevel"/>
    <w:tmpl w:val="44B0768C"/>
    <w:lvl w:ilvl="0" w:tplc="040C000D">
      <w:start w:val="1"/>
      <w:numFmt w:val="bullet"/>
      <w:lvlText w:val=""/>
      <w:lvlJc w:val="left"/>
      <w:pPr>
        <w:ind w:left="86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7" w15:restartNumberingAfterBreak="0">
    <w:nsid w:val="5A2504A4"/>
    <w:multiLevelType w:val="hybridMultilevel"/>
    <w:tmpl w:val="5524BA0A"/>
    <w:lvl w:ilvl="0" w:tplc="040C000D">
      <w:start w:val="1"/>
      <w:numFmt w:val="bullet"/>
      <w:lvlText w:val=""/>
      <w:lvlJc w:val="left"/>
      <w:pPr>
        <w:ind w:left="7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651343D2"/>
    <w:multiLevelType w:val="hybridMultilevel"/>
    <w:tmpl w:val="037E54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8164D"/>
    <w:multiLevelType w:val="hybridMultilevel"/>
    <w:tmpl w:val="781E881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756501">
    <w:abstractNumId w:val="9"/>
  </w:num>
  <w:num w:numId="2" w16cid:durableId="1618684825">
    <w:abstractNumId w:val="7"/>
  </w:num>
  <w:num w:numId="3" w16cid:durableId="1914118662">
    <w:abstractNumId w:val="6"/>
  </w:num>
  <w:num w:numId="4" w16cid:durableId="824393916">
    <w:abstractNumId w:val="5"/>
  </w:num>
  <w:num w:numId="5" w16cid:durableId="126974908">
    <w:abstractNumId w:val="4"/>
  </w:num>
  <w:num w:numId="6" w16cid:durableId="473302749">
    <w:abstractNumId w:val="8"/>
  </w:num>
  <w:num w:numId="7" w16cid:durableId="1160150232">
    <w:abstractNumId w:val="3"/>
  </w:num>
  <w:num w:numId="8" w16cid:durableId="1538006617">
    <w:abstractNumId w:val="2"/>
  </w:num>
  <w:num w:numId="9" w16cid:durableId="1966814769">
    <w:abstractNumId w:val="1"/>
  </w:num>
  <w:num w:numId="10" w16cid:durableId="1852991810">
    <w:abstractNumId w:val="0"/>
  </w:num>
  <w:num w:numId="11" w16cid:durableId="1985815388">
    <w:abstractNumId w:val="15"/>
  </w:num>
  <w:num w:numId="12" w16cid:durableId="86079617">
    <w:abstractNumId w:val="19"/>
  </w:num>
  <w:num w:numId="13" w16cid:durableId="1055007041">
    <w:abstractNumId w:val="10"/>
  </w:num>
  <w:num w:numId="14" w16cid:durableId="1487088483">
    <w:abstractNumId w:val="13"/>
  </w:num>
  <w:num w:numId="15" w16cid:durableId="59790441">
    <w:abstractNumId w:val="16"/>
  </w:num>
  <w:num w:numId="16" w16cid:durableId="1282221259">
    <w:abstractNumId w:val="14"/>
  </w:num>
  <w:num w:numId="17" w16cid:durableId="1206722151">
    <w:abstractNumId w:val="17"/>
  </w:num>
  <w:num w:numId="18" w16cid:durableId="1501383851">
    <w:abstractNumId w:val="12"/>
  </w:num>
  <w:num w:numId="19" w16cid:durableId="1010109423">
    <w:abstractNumId w:val="11"/>
  </w:num>
  <w:num w:numId="20" w16cid:durableId="16716347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F8"/>
    <w:rsid w:val="000239AD"/>
    <w:rsid w:val="00050306"/>
    <w:rsid w:val="00073A3A"/>
    <w:rsid w:val="00091382"/>
    <w:rsid w:val="000A07DA"/>
    <w:rsid w:val="000A10B4"/>
    <w:rsid w:val="000A2BFA"/>
    <w:rsid w:val="000A6877"/>
    <w:rsid w:val="000B0619"/>
    <w:rsid w:val="000B61CA"/>
    <w:rsid w:val="000C578D"/>
    <w:rsid w:val="000C6ECB"/>
    <w:rsid w:val="000F7610"/>
    <w:rsid w:val="00114ED7"/>
    <w:rsid w:val="001300CA"/>
    <w:rsid w:val="0014038D"/>
    <w:rsid w:val="00140B0E"/>
    <w:rsid w:val="001414A5"/>
    <w:rsid w:val="00146680"/>
    <w:rsid w:val="001A3E41"/>
    <w:rsid w:val="001A5CA9"/>
    <w:rsid w:val="001B2AC1"/>
    <w:rsid w:val="001B403A"/>
    <w:rsid w:val="001B6BA1"/>
    <w:rsid w:val="001B704C"/>
    <w:rsid w:val="001D0803"/>
    <w:rsid w:val="001E786B"/>
    <w:rsid w:val="001F4583"/>
    <w:rsid w:val="00217980"/>
    <w:rsid w:val="00237C34"/>
    <w:rsid w:val="00271662"/>
    <w:rsid w:val="0027404F"/>
    <w:rsid w:val="00290AAA"/>
    <w:rsid w:val="00293A0B"/>
    <w:rsid w:val="00293B83"/>
    <w:rsid w:val="002A4128"/>
    <w:rsid w:val="002B091C"/>
    <w:rsid w:val="002C2CDD"/>
    <w:rsid w:val="002C476A"/>
    <w:rsid w:val="002D45C6"/>
    <w:rsid w:val="002F03FA"/>
    <w:rsid w:val="00305DFE"/>
    <w:rsid w:val="00310826"/>
    <w:rsid w:val="00313E86"/>
    <w:rsid w:val="00333CD3"/>
    <w:rsid w:val="00334863"/>
    <w:rsid w:val="00340365"/>
    <w:rsid w:val="00342B64"/>
    <w:rsid w:val="00364079"/>
    <w:rsid w:val="00366C3A"/>
    <w:rsid w:val="003757BF"/>
    <w:rsid w:val="00392518"/>
    <w:rsid w:val="003A37C7"/>
    <w:rsid w:val="003B2501"/>
    <w:rsid w:val="003C5528"/>
    <w:rsid w:val="003D03E5"/>
    <w:rsid w:val="003E0AF8"/>
    <w:rsid w:val="003E2F70"/>
    <w:rsid w:val="004077FB"/>
    <w:rsid w:val="004116C0"/>
    <w:rsid w:val="004244FF"/>
    <w:rsid w:val="00424DD9"/>
    <w:rsid w:val="004305E4"/>
    <w:rsid w:val="00436090"/>
    <w:rsid w:val="004539D3"/>
    <w:rsid w:val="0046104A"/>
    <w:rsid w:val="0046603B"/>
    <w:rsid w:val="00466D93"/>
    <w:rsid w:val="004717C5"/>
    <w:rsid w:val="00483582"/>
    <w:rsid w:val="004A24CC"/>
    <w:rsid w:val="004C522B"/>
    <w:rsid w:val="004D1F8E"/>
    <w:rsid w:val="004D267F"/>
    <w:rsid w:val="004D477C"/>
    <w:rsid w:val="004D4852"/>
    <w:rsid w:val="004E5D59"/>
    <w:rsid w:val="004F5049"/>
    <w:rsid w:val="00515E17"/>
    <w:rsid w:val="00522542"/>
    <w:rsid w:val="00523479"/>
    <w:rsid w:val="005254F5"/>
    <w:rsid w:val="00540D03"/>
    <w:rsid w:val="00543DB7"/>
    <w:rsid w:val="00554F4D"/>
    <w:rsid w:val="00567EDC"/>
    <w:rsid w:val="005729B0"/>
    <w:rsid w:val="00583E4F"/>
    <w:rsid w:val="00590FA3"/>
    <w:rsid w:val="005A05A6"/>
    <w:rsid w:val="005A1756"/>
    <w:rsid w:val="005F0FD8"/>
    <w:rsid w:val="005F6C1D"/>
    <w:rsid w:val="00602807"/>
    <w:rsid w:val="00641630"/>
    <w:rsid w:val="0066579B"/>
    <w:rsid w:val="00684488"/>
    <w:rsid w:val="0069024E"/>
    <w:rsid w:val="006A3CE7"/>
    <w:rsid w:val="006A56A0"/>
    <w:rsid w:val="006A7746"/>
    <w:rsid w:val="006C4C50"/>
    <w:rsid w:val="006C6588"/>
    <w:rsid w:val="006C734D"/>
    <w:rsid w:val="006D5D52"/>
    <w:rsid w:val="006D76B1"/>
    <w:rsid w:val="007015EC"/>
    <w:rsid w:val="00713050"/>
    <w:rsid w:val="00713D24"/>
    <w:rsid w:val="0071763C"/>
    <w:rsid w:val="007210AE"/>
    <w:rsid w:val="00721B78"/>
    <w:rsid w:val="00724BBE"/>
    <w:rsid w:val="0072688A"/>
    <w:rsid w:val="00741125"/>
    <w:rsid w:val="007418C2"/>
    <w:rsid w:val="00746F7F"/>
    <w:rsid w:val="007569C1"/>
    <w:rsid w:val="00763832"/>
    <w:rsid w:val="007643E9"/>
    <w:rsid w:val="00772919"/>
    <w:rsid w:val="007A26F9"/>
    <w:rsid w:val="007B3EBC"/>
    <w:rsid w:val="007C6A7C"/>
    <w:rsid w:val="007D2696"/>
    <w:rsid w:val="007D2FD2"/>
    <w:rsid w:val="007D406E"/>
    <w:rsid w:val="007D6458"/>
    <w:rsid w:val="007E6410"/>
    <w:rsid w:val="00811117"/>
    <w:rsid w:val="00815D0C"/>
    <w:rsid w:val="00823C54"/>
    <w:rsid w:val="00826A10"/>
    <w:rsid w:val="008344C5"/>
    <w:rsid w:val="00841146"/>
    <w:rsid w:val="0085480C"/>
    <w:rsid w:val="0088504C"/>
    <w:rsid w:val="0089382B"/>
    <w:rsid w:val="008A1907"/>
    <w:rsid w:val="008A4B06"/>
    <w:rsid w:val="008C6BCA"/>
    <w:rsid w:val="008C7B50"/>
    <w:rsid w:val="008E4B30"/>
    <w:rsid w:val="008E5CD7"/>
    <w:rsid w:val="0090222B"/>
    <w:rsid w:val="00906BEE"/>
    <w:rsid w:val="009243E7"/>
    <w:rsid w:val="00933A86"/>
    <w:rsid w:val="00940E61"/>
    <w:rsid w:val="00956631"/>
    <w:rsid w:val="00962D3B"/>
    <w:rsid w:val="00985D58"/>
    <w:rsid w:val="009B3C40"/>
    <w:rsid w:val="009C0444"/>
    <w:rsid w:val="009C2098"/>
    <w:rsid w:val="009F6C6F"/>
    <w:rsid w:val="009F7AD9"/>
    <w:rsid w:val="00A2712B"/>
    <w:rsid w:val="00A42540"/>
    <w:rsid w:val="00A46AD2"/>
    <w:rsid w:val="00A50939"/>
    <w:rsid w:val="00A55CCC"/>
    <w:rsid w:val="00A65611"/>
    <w:rsid w:val="00A72AAB"/>
    <w:rsid w:val="00A7754B"/>
    <w:rsid w:val="00A83413"/>
    <w:rsid w:val="00AA6A40"/>
    <w:rsid w:val="00AA75F6"/>
    <w:rsid w:val="00AD00FD"/>
    <w:rsid w:val="00AF0A8E"/>
    <w:rsid w:val="00B10718"/>
    <w:rsid w:val="00B27019"/>
    <w:rsid w:val="00B30D2D"/>
    <w:rsid w:val="00B44751"/>
    <w:rsid w:val="00B5664D"/>
    <w:rsid w:val="00B56BC2"/>
    <w:rsid w:val="00B71D5D"/>
    <w:rsid w:val="00B76245"/>
    <w:rsid w:val="00B76A83"/>
    <w:rsid w:val="00B927B7"/>
    <w:rsid w:val="00B9319D"/>
    <w:rsid w:val="00BA5B40"/>
    <w:rsid w:val="00BC3014"/>
    <w:rsid w:val="00BD01A2"/>
    <w:rsid w:val="00BD0206"/>
    <w:rsid w:val="00BD6768"/>
    <w:rsid w:val="00BE5C93"/>
    <w:rsid w:val="00C2098A"/>
    <w:rsid w:val="00C2651B"/>
    <w:rsid w:val="00C319E3"/>
    <w:rsid w:val="00C409B3"/>
    <w:rsid w:val="00C471D2"/>
    <w:rsid w:val="00C5444A"/>
    <w:rsid w:val="00C5463C"/>
    <w:rsid w:val="00C5676D"/>
    <w:rsid w:val="00C612DA"/>
    <w:rsid w:val="00C617BA"/>
    <w:rsid w:val="00C62C50"/>
    <w:rsid w:val="00C7741E"/>
    <w:rsid w:val="00C875AB"/>
    <w:rsid w:val="00C945D2"/>
    <w:rsid w:val="00CA3DF1"/>
    <w:rsid w:val="00CA4581"/>
    <w:rsid w:val="00CC3AD6"/>
    <w:rsid w:val="00CE18D5"/>
    <w:rsid w:val="00D04109"/>
    <w:rsid w:val="00D05E83"/>
    <w:rsid w:val="00D127D7"/>
    <w:rsid w:val="00D15CFA"/>
    <w:rsid w:val="00D30082"/>
    <w:rsid w:val="00D51ED3"/>
    <w:rsid w:val="00D61D58"/>
    <w:rsid w:val="00D8352D"/>
    <w:rsid w:val="00D97A41"/>
    <w:rsid w:val="00DD3CF6"/>
    <w:rsid w:val="00DD6416"/>
    <w:rsid w:val="00DF4E0A"/>
    <w:rsid w:val="00E02DCD"/>
    <w:rsid w:val="00E118AC"/>
    <w:rsid w:val="00E12C60"/>
    <w:rsid w:val="00E201A5"/>
    <w:rsid w:val="00E22E87"/>
    <w:rsid w:val="00E3427B"/>
    <w:rsid w:val="00E57630"/>
    <w:rsid w:val="00E86C2B"/>
    <w:rsid w:val="00EB2D52"/>
    <w:rsid w:val="00EE3F4B"/>
    <w:rsid w:val="00EE6B22"/>
    <w:rsid w:val="00EF6938"/>
    <w:rsid w:val="00EF7CC9"/>
    <w:rsid w:val="00F05FF6"/>
    <w:rsid w:val="00F207C0"/>
    <w:rsid w:val="00F20AE5"/>
    <w:rsid w:val="00F47E97"/>
    <w:rsid w:val="00F63BF4"/>
    <w:rsid w:val="00F645C7"/>
    <w:rsid w:val="00F7023C"/>
    <w:rsid w:val="00FA4E5A"/>
    <w:rsid w:val="00FB0EC9"/>
    <w:rsid w:val="00FB53E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4D7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tionnonrsolue">
    <w:name w:val="Unresolved Mention"/>
    <w:basedOn w:val="Policepardfaut"/>
    <w:uiPriority w:val="99"/>
    <w:semiHidden/>
    <w:unhideWhenUsed/>
    <w:rsid w:val="0066579B"/>
    <w:rPr>
      <w:color w:val="605E5C"/>
      <w:shd w:val="clear" w:color="auto" w:fill="E1DFDD"/>
    </w:rPr>
  </w:style>
  <w:style w:type="paragraph" w:customStyle="1" w:styleId="Sansinterligne1">
    <w:name w:val="Sans interligne1"/>
    <w:rsid w:val="007E6410"/>
    <w:pPr>
      <w:suppressAutoHyphens/>
      <w:spacing w:line="100" w:lineRule="atLeast"/>
    </w:pPr>
    <w:rPr>
      <w:rFonts w:ascii="Calibri" w:eastAsia="SimSun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pngimg.com/png/25305-world-wide-web" TargetMode="External"/><Relationship Id="rId18" Type="http://schemas.openxmlformats.org/officeDocument/2006/relationships/hyperlink" Target="https://creativecommons.org/licenses/by-nc/3.0/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://conchep.e-monsite.com" TargetMode="External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freepngimg.com/png/25305-world-wide-web" TargetMode="External"/><Relationship Id="rId25" Type="http://schemas.openxmlformats.org/officeDocument/2006/relationships/image" Target="media/image9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pixabay.com/fr/t%C3%A9l%C3%A9phone-red-t%C3%A9l%C3%A9communication-30232/" TargetMode="External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ixabay.com/fr/immobilier-accueil-maison-b%C3%A2timent-155524/" TargetMode="External"/><Relationship Id="rId24" Type="http://schemas.openxmlformats.org/officeDocument/2006/relationships/image" Target="media/image8.jpe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creativecommons.org/licenses/by-nc/3.0/" TargetMode="External"/><Relationship Id="rId23" Type="http://schemas.openxmlformats.org/officeDocument/2006/relationships/image" Target="media/image7.jfif"/><Relationship Id="rId28" Type="http://schemas.openxmlformats.org/officeDocument/2006/relationships/image" Target="media/image12.jpe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freepngimg.com/png/25305-world-wide-web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1.png"/><Relationship Id="rId30" Type="http://schemas.openxmlformats.org/officeDocument/2006/relationships/image" Target="media/image14.jfif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CONCHE\AppData\Roaming\Microsoft\Templates\CV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668F09EBA840DEA9322BDC36F0F7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D9DF8F-652B-480E-BE85-B56FB6FA5CA6}"/>
      </w:docPartPr>
      <w:docPartBody>
        <w:p w:rsidR="00D51A39" w:rsidRDefault="00D51A39">
          <w:pPr>
            <w:pStyle w:val="A8668F09EBA840DEA9322BDC36F0F7B5"/>
          </w:pPr>
          <w:r w:rsidRPr="002C476A">
            <w:rPr>
              <w:lang w:bidi="fr-FR"/>
            </w:rPr>
            <w:t>Compétences</w:t>
          </w:r>
        </w:p>
      </w:docPartBody>
    </w:docPart>
    <w:docPart>
      <w:docPartPr>
        <w:name w:val="C6C83276263C4A8CA15F6D54840002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16A48-2416-4863-9428-8AF633932312}"/>
      </w:docPartPr>
      <w:docPartBody>
        <w:p w:rsidR="00D51A39" w:rsidRDefault="00D51A39">
          <w:pPr>
            <w:pStyle w:val="C6C83276263C4A8CA15F6D54840002A3"/>
          </w:pPr>
          <w:r w:rsidRPr="002C476A">
            <w:rPr>
              <w:lang w:bidi="fr-FR"/>
            </w:rPr>
            <w:t>Votre nom</w:t>
          </w:r>
        </w:p>
      </w:docPartBody>
    </w:docPart>
    <w:docPart>
      <w:docPartPr>
        <w:name w:val="94A2C14C6C5E43A3B32238CB96DD40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C60CF6-962E-40E0-944F-2FEB3A285E67}"/>
      </w:docPartPr>
      <w:docPartBody>
        <w:p w:rsidR="00D51A39" w:rsidRDefault="00D51A39">
          <w:pPr>
            <w:pStyle w:val="94A2C14C6C5E43A3B32238CB96DD4066"/>
          </w:pPr>
          <w:r w:rsidRPr="002C476A">
            <w:rPr>
              <w:lang w:bidi="fr-FR"/>
            </w:rPr>
            <w:t>Profession ou secteur d’activité</w:t>
          </w:r>
        </w:p>
      </w:docPartBody>
    </w:docPart>
    <w:docPart>
      <w:docPartPr>
        <w:name w:val="4CA279DEC32543C7BAFB0983AB31DF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601067-1333-4D2A-ADED-F4BA648FB047}"/>
      </w:docPartPr>
      <w:docPartBody>
        <w:p w:rsidR="00D51A39" w:rsidRDefault="00D51A39">
          <w:pPr>
            <w:pStyle w:val="4CA279DEC32543C7BAFB0983AB31DFDF"/>
          </w:pPr>
          <w:r w:rsidRPr="002C476A">
            <w:rPr>
              <w:lang w:bidi="fr-FR"/>
            </w:rPr>
            <w:t>Expérience</w:t>
          </w:r>
        </w:p>
      </w:docPartBody>
    </w:docPart>
    <w:docPart>
      <w:docPartPr>
        <w:name w:val="DAB6BF06740248BC8480799D94EFD5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7EA903-8D1E-432A-A6BA-5E6BD988EFAE}"/>
      </w:docPartPr>
      <w:docPartBody>
        <w:p w:rsidR="00D51A39" w:rsidRDefault="00D51A39">
          <w:pPr>
            <w:pStyle w:val="DAB6BF06740248BC8480799D94EFD52A"/>
          </w:pPr>
          <w:r w:rsidRPr="002C476A">
            <w:rPr>
              <w:lang w:bidi="fr-FR"/>
            </w:rPr>
            <w:t>Formation</w:t>
          </w:r>
        </w:p>
      </w:docPartBody>
    </w:docPart>
    <w:docPart>
      <w:docPartPr>
        <w:name w:val="4153DCD8FF88454D9EAB47B1AC1D8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83B84F-E148-47C3-9825-C12FC1192656}"/>
      </w:docPartPr>
      <w:docPartBody>
        <w:p w:rsidR="00D51A39" w:rsidRDefault="00D51A39">
          <w:pPr>
            <w:pStyle w:val="4153DCD8FF88454D9EAB47B1AC1D872A"/>
          </w:pPr>
          <w:r w:rsidRPr="002C476A">
            <w:rPr>
              <w:lang w:bidi="fr-FR"/>
            </w:rPr>
            <w:t>Établissement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39"/>
    <w:rsid w:val="000720CB"/>
    <w:rsid w:val="000C578D"/>
    <w:rsid w:val="00333E47"/>
    <w:rsid w:val="00392518"/>
    <w:rsid w:val="006C734D"/>
    <w:rsid w:val="0072688A"/>
    <w:rsid w:val="00A83D2E"/>
    <w:rsid w:val="00AA1A7E"/>
    <w:rsid w:val="00BD6768"/>
    <w:rsid w:val="00D51A39"/>
    <w:rsid w:val="00F3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8668F09EBA840DEA9322BDC36F0F7B5">
    <w:name w:val="A8668F09EBA840DEA9322BDC36F0F7B5"/>
  </w:style>
  <w:style w:type="paragraph" w:customStyle="1" w:styleId="C6C83276263C4A8CA15F6D54840002A3">
    <w:name w:val="C6C83276263C4A8CA15F6D54840002A3"/>
  </w:style>
  <w:style w:type="paragraph" w:customStyle="1" w:styleId="94A2C14C6C5E43A3B32238CB96DD4066">
    <w:name w:val="94A2C14C6C5E43A3B32238CB96DD4066"/>
  </w:style>
  <w:style w:type="paragraph" w:customStyle="1" w:styleId="4CA279DEC32543C7BAFB0983AB31DFDF">
    <w:name w:val="4CA279DEC32543C7BAFB0983AB31DFDF"/>
  </w:style>
  <w:style w:type="paragraph" w:customStyle="1" w:styleId="DAB6BF06740248BC8480799D94EFD52A">
    <w:name w:val="DAB6BF06740248BC8480799D94EFD52A"/>
  </w:style>
  <w:style w:type="paragraph" w:customStyle="1" w:styleId="4153DCD8FF88454D9EAB47B1AC1D872A">
    <w:name w:val="4153DCD8FF88454D9EAB47B1AC1D8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soigné, conçu par MOO.dotx</Template>
  <TotalTime>0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Développeur web (niveau 6)</dc:subject>
  <dc:creator/>
  <cp:keywords/>
  <dc:description/>
  <cp:lastModifiedBy/>
  <cp:revision>1</cp:revision>
  <dcterms:created xsi:type="dcterms:W3CDTF">2024-07-09T13:16:00Z</dcterms:created>
  <dcterms:modified xsi:type="dcterms:W3CDTF">2024-07-10T21:52:00Z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